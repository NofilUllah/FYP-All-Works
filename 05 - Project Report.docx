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A910" w14:textId="77777777" w:rsidR="00663046" w:rsidRDefault="00663046" w:rsidP="00663046">
      <w:pPr>
        <w:ind w:left="2" w:hanging="4"/>
        <w:jc w:val="center"/>
        <w:rPr>
          <w:sz w:val="40"/>
          <w:szCs w:val="40"/>
        </w:rPr>
      </w:pPr>
      <w:r>
        <w:rPr>
          <w:b/>
          <w:sz w:val="40"/>
          <w:szCs w:val="40"/>
        </w:rPr>
        <w:t xml:space="preserve">  [Title of the Project] </w:t>
      </w:r>
      <w:r>
        <w:rPr>
          <w:sz w:val="40"/>
          <w:szCs w:val="40"/>
        </w:rPr>
        <w:t xml:space="preserve">     </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4D189A">
        <w:trPr>
          <w:trHeight w:val="4266"/>
        </w:trPr>
        <w:tc>
          <w:tcPr>
            <w:tcW w:w="9000" w:type="dxa"/>
            <w:vAlign w:val="center"/>
          </w:tcPr>
          <w:p w14:paraId="02FBFA22" w14:textId="77777777" w:rsidR="00663046" w:rsidRDefault="00663046" w:rsidP="004D189A">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77777777" w:rsidR="00663046" w:rsidRDefault="00663046" w:rsidP="00663046">
      <w:pPr>
        <w:ind w:left="1" w:hanging="3"/>
        <w:jc w:val="center"/>
        <w:rPr>
          <w:sz w:val="32"/>
          <w:szCs w:val="32"/>
        </w:rPr>
      </w:pPr>
      <w:r>
        <w:rPr>
          <w:b/>
          <w:sz w:val="32"/>
          <w:szCs w:val="32"/>
        </w:rPr>
        <w:t>Full Name – Team Member 1</w:t>
      </w:r>
    </w:p>
    <w:p w14:paraId="6B3BAAAB" w14:textId="77777777" w:rsidR="00663046" w:rsidRDefault="00663046" w:rsidP="00663046">
      <w:pPr>
        <w:ind w:hanging="2"/>
        <w:jc w:val="center"/>
      </w:pPr>
      <w:r>
        <w:rPr>
          <w:b/>
        </w:rPr>
        <w:t>CMS Number</w:t>
      </w:r>
    </w:p>
    <w:p w14:paraId="6B0F646B" w14:textId="77777777" w:rsidR="00663046" w:rsidRDefault="00663046" w:rsidP="00663046">
      <w:pPr>
        <w:ind w:left="1" w:hanging="3"/>
        <w:jc w:val="center"/>
        <w:rPr>
          <w:sz w:val="32"/>
          <w:szCs w:val="32"/>
        </w:rPr>
      </w:pPr>
      <w:r>
        <w:rPr>
          <w:b/>
          <w:sz w:val="32"/>
          <w:szCs w:val="32"/>
        </w:rPr>
        <w:t>Full Name – Team Member 2</w:t>
      </w:r>
    </w:p>
    <w:p w14:paraId="488C5847" w14:textId="77777777" w:rsidR="00663046" w:rsidRDefault="00663046" w:rsidP="00663046">
      <w:pPr>
        <w:ind w:hanging="2"/>
        <w:jc w:val="center"/>
      </w:pPr>
      <w:r>
        <w:rPr>
          <w:b/>
        </w:rPr>
        <w:t>CMS Number</w:t>
      </w:r>
    </w:p>
    <w:p w14:paraId="4B237BED" w14:textId="77777777" w:rsidR="00663046" w:rsidRDefault="00663046" w:rsidP="00663046">
      <w:pPr>
        <w:ind w:left="1" w:hanging="3"/>
        <w:jc w:val="center"/>
        <w:rPr>
          <w:sz w:val="32"/>
          <w:szCs w:val="32"/>
        </w:rPr>
      </w:pPr>
      <w:r>
        <w:rPr>
          <w:b/>
          <w:sz w:val="32"/>
          <w:szCs w:val="32"/>
        </w:rPr>
        <w:t>Full Name – Team Member 3</w:t>
      </w:r>
    </w:p>
    <w:p w14:paraId="2B560EA9" w14:textId="77777777" w:rsidR="00663046" w:rsidRDefault="00663046" w:rsidP="00663046">
      <w:pPr>
        <w:ind w:hanging="2"/>
        <w:jc w:val="center"/>
      </w:pPr>
      <w:r>
        <w:rPr>
          <w:b/>
        </w:rPr>
        <w:t>CMS Number</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77777777" w:rsidR="00663046" w:rsidRDefault="00663046" w:rsidP="00663046">
      <w:pPr>
        <w:ind w:left="1" w:hanging="3"/>
        <w:jc w:val="center"/>
        <w:rPr>
          <w:sz w:val="32"/>
          <w:szCs w:val="32"/>
        </w:rPr>
      </w:pPr>
      <w:r>
        <w:rPr>
          <w:b/>
          <w:sz w:val="32"/>
          <w:szCs w:val="32"/>
        </w:rPr>
        <w:t>[Full Name of Supervisor]</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77777777" w:rsidR="00663046" w:rsidRDefault="00663046" w:rsidP="00663046">
      <w:pPr>
        <w:ind w:left="2" w:hanging="4"/>
        <w:jc w:val="center"/>
        <w:rPr>
          <w:sz w:val="36"/>
          <w:szCs w:val="36"/>
        </w:rPr>
      </w:pPr>
      <w:r>
        <w:rPr>
          <w:b/>
          <w:sz w:val="36"/>
          <w:szCs w:val="36"/>
        </w:rPr>
        <w:t xml:space="preserve">Spring/Fall 20xx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77777777" w:rsidR="00663046" w:rsidRDefault="00663046" w:rsidP="00663046">
      <w:pPr>
        <w:spacing w:line="360" w:lineRule="auto"/>
        <w:ind w:hanging="2"/>
        <w:jc w:val="both"/>
      </w:pPr>
      <w:r>
        <w:t xml:space="preserve">This is to certify that we have read the report submitted by </w:t>
      </w:r>
      <w:r>
        <w:rPr>
          <w:b/>
          <w:i/>
        </w:rPr>
        <w:t>name of student(s) (CMS #)</w:t>
      </w:r>
      <w:r>
        <w:t>, for the partial fulfillment of the requirements for the degree of the Bachelors of Science in Computer Science (BSSE). It is our judgment that this report is of sufficient standard to warrant its acceptance by Riphah International University, Islamabad for the degree of Bachelors of Science in Computer Science (BSSE).</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4D189A">
        <w:tc>
          <w:tcPr>
            <w:tcW w:w="356" w:type="dxa"/>
          </w:tcPr>
          <w:p w14:paraId="24351A1C" w14:textId="77777777" w:rsidR="00663046" w:rsidRDefault="00663046" w:rsidP="004D189A">
            <w:pPr>
              <w:ind w:left="1" w:hanging="3"/>
              <w:jc w:val="both"/>
              <w:rPr>
                <w:sz w:val="28"/>
                <w:szCs w:val="28"/>
              </w:rPr>
            </w:pPr>
            <w:r>
              <w:rPr>
                <w:b/>
                <w:sz w:val="28"/>
                <w:szCs w:val="28"/>
              </w:rPr>
              <w:t>1</w:t>
            </w:r>
          </w:p>
        </w:tc>
        <w:tc>
          <w:tcPr>
            <w:tcW w:w="3892" w:type="dxa"/>
          </w:tcPr>
          <w:p w14:paraId="24377D30" w14:textId="77777777" w:rsidR="00663046" w:rsidRDefault="00663046" w:rsidP="004D189A">
            <w:pPr>
              <w:ind w:hanging="2"/>
            </w:pPr>
          </w:p>
          <w:p w14:paraId="7FCA6C2E" w14:textId="77777777" w:rsidR="00663046" w:rsidRDefault="00663046" w:rsidP="004D189A">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77777777" w:rsidR="00663046" w:rsidRDefault="00663046" w:rsidP="004D189A">
            <w:pPr>
              <w:ind w:hanging="2"/>
            </w:pPr>
            <w:r>
              <w:t xml:space="preserve"> [Name Supervisor]</w:t>
            </w:r>
          </w:p>
          <w:p w14:paraId="41E69794" w14:textId="77777777" w:rsidR="00663046" w:rsidRDefault="00663046" w:rsidP="004D189A">
            <w:pPr>
              <w:ind w:hanging="2"/>
            </w:pPr>
            <w:r>
              <w:t xml:space="preserve"> (Supervisor)</w:t>
            </w:r>
          </w:p>
          <w:p w14:paraId="4651E2D4" w14:textId="77777777" w:rsidR="00663046" w:rsidRDefault="00663046" w:rsidP="004D189A">
            <w:pPr>
              <w:ind w:left="1" w:hanging="3"/>
              <w:jc w:val="both"/>
              <w:rPr>
                <w:sz w:val="28"/>
                <w:szCs w:val="28"/>
              </w:rPr>
            </w:pPr>
          </w:p>
          <w:p w14:paraId="4E77C598" w14:textId="77777777" w:rsidR="00663046" w:rsidRDefault="00663046" w:rsidP="004D189A">
            <w:pPr>
              <w:ind w:left="1" w:hanging="3"/>
              <w:jc w:val="both"/>
              <w:rPr>
                <w:sz w:val="28"/>
                <w:szCs w:val="28"/>
              </w:rPr>
            </w:pPr>
          </w:p>
          <w:p w14:paraId="63E4253E" w14:textId="77777777" w:rsidR="00663046" w:rsidRDefault="00663046" w:rsidP="004D189A">
            <w:pPr>
              <w:ind w:left="1" w:hanging="3"/>
              <w:jc w:val="both"/>
              <w:rPr>
                <w:sz w:val="28"/>
                <w:szCs w:val="28"/>
              </w:rPr>
            </w:pPr>
          </w:p>
        </w:tc>
      </w:tr>
      <w:tr w:rsidR="00663046" w14:paraId="41B559D9" w14:textId="77777777" w:rsidTr="004D189A">
        <w:tc>
          <w:tcPr>
            <w:tcW w:w="356" w:type="dxa"/>
          </w:tcPr>
          <w:p w14:paraId="381D3259" w14:textId="77777777" w:rsidR="00663046" w:rsidRDefault="00663046" w:rsidP="004D189A">
            <w:pPr>
              <w:ind w:left="1" w:hanging="3"/>
              <w:jc w:val="both"/>
              <w:rPr>
                <w:sz w:val="28"/>
                <w:szCs w:val="28"/>
              </w:rPr>
            </w:pPr>
          </w:p>
        </w:tc>
        <w:tc>
          <w:tcPr>
            <w:tcW w:w="3892" w:type="dxa"/>
          </w:tcPr>
          <w:p w14:paraId="53215B38" w14:textId="77777777" w:rsidR="00663046" w:rsidRDefault="00663046" w:rsidP="004D189A">
            <w:pPr>
              <w:ind w:left="1" w:hanging="3"/>
              <w:jc w:val="both"/>
              <w:rPr>
                <w:sz w:val="28"/>
                <w:szCs w:val="28"/>
              </w:rPr>
            </w:pPr>
          </w:p>
        </w:tc>
      </w:tr>
      <w:tr w:rsidR="00663046" w14:paraId="55DAAAD1" w14:textId="77777777" w:rsidTr="004D189A">
        <w:tc>
          <w:tcPr>
            <w:tcW w:w="356" w:type="dxa"/>
          </w:tcPr>
          <w:p w14:paraId="65449FE3" w14:textId="77777777" w:rsidR="00663046" w:rsidRDefault="00663046" w:rsidP="004D189A">
            <w:pPr>
              <w:ind w:left="1" w:hanging="3"/>
              <w:jc w:val="both"/>
              <w:rPr>
                <w:sz w:val="28"/>
                <w:szCs w:val="28"/>
              </w:rPr>
            </w:pPr>
            <w:r>
              <w:rPr>
                <w:b/>
                <w:sz w:val="28"/>
                <w:szCs w:val="28"/>
              </w:rPr>
              <w:t>2</w:t>
            </w:r>
          </w:p>
        </w:tc>
        <w:tc>
          <w:tcPr>
            <w:tcW w:w="3892" w:type="dxa"/>
          </w:tcPr>
          <w:p w14:paraId="14B6C14D" w14:textId="77777777" w:rsidR="00663046" w:rsidRDefault="00663046" w:rsidP="004D189A">
            <w:pPr>
              <w:ind w:hanging="2"/>
              <w:jc w:val="center"/>
            </w:pPr>
          </w:p>
          <w:p w14:paraId="422267C9" w14:textId="77777777" w:rsidR="00663046" w:rsidRDefault="00663046" w:rsidP="004D189A">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77777777" w:rsidR="00663046" w:rsidRDefault="00663046" w:rsidP="004D189A">
            <w:pPr>
              <w:ind w:hanging="2"/>
            </w:pPr>
            <w:r>
              <w:t>[Name of HOD/chairman]</w:t>
            </w:r>
          </w:p>
          <w:p w14:paraId="075718B5" w14:textId="77777777" w:rsidR="00663046" w:rsidRDefault="00663046" w:rsidP="004D189A">
            <w:pPr>
              <w:ind w:hanging="2"/>
            </w:pPr>
            <w:r>
              <w:t>(Head of Department/chairman)</w:t>
            </w:r>
          </w:p>
          <w:p w14:paraId="335B9BF1" w14:textId="77777777" w:rsidR="00663046" w:rsidRDefault="00663046" w:rsidP="004D189A">
            <w:pPr>
              <w:ind w:hanging="2"/>
            </w:pPr>
          </w:p>
          <w:p w14:paraId="5C7A2B44" w14:textId="77777777" w:rsidR="00663046" w:rsidRDefault="00663046" w:rsidP="004D189A">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77777777" w:rsidR="00663046" w:rsidRDefault="00663046" w:rsidP="00663046">
      <w:pPr>
        <w:spacing w:line="360" w:lineRule="auto"/>
        <w:ind w:hanging="2"/>
        <w:jc w:val="both"/>
      </w:pPr>
      <w:r>
        <w:t>We hereby declare that this document “</w:t>
      </w:r>
      <w:r>
        <w:rPr>
          <w:b/>
        </w:rPr>
        <w:t>[Project Title]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[insert name of Supervisor(s)]</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77777777" w:rsidR="00663046" w:rsidRDefault="00663046" w:rsidP="00663046">
      <w:pPr>
        <w:spacing w:line="360" w:lineRule="auto"/>
        <w:ind w:hanging="2"/>
        <w:jc w:val="right"/>
      </w:pPr>
      <w:r>
        <w:rPr>
          <w:b/>
        </w:rPr>
        <w:t>[Name of Student 1]</w:t>
      </w:r>
    </w:p>
    <w:p w14:paraId="4432AEF4" w14:textId="77777777" w:rsidR="00663046" w:rsidRDefault="00663046" w:rsidP="00663046">
      <w:pPr>
        <w:spacing w:line="360" w:lineRule="auto"/>
        <w:ind w:hanging="2"/>
        <w:jc w:val="right"/>
      </w:pPr>
      <w:r>
        <w:rPr>
          <w:b/>
        </w:rPr>
        <w:t>[CMS #]</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77777777" w:rsidR="00663046" w:rsidRDefault="00663046" w:rsidP="00663046">
      <w:pPr>
        <w:spacing w:line="360" w:lineRule="auto"/>
        <w:ind w:hanging="2"/>
        <w:jc w:val="right"/>
      </w:pPr>
      <w:r>
        <w:rPr>
          <w:b/>
        </w:rPr>
        <w:t>[Name of Student 2]</w:t>
      </w:r>
    </w:p>
    <w:p w14:paraId="059C096F" w14:textId="77777777" w:rsidR="00663046" w:rsidRDefault="00663046" w:rsidP="00663046">
      <w:pPr>
        <w:spacing w:line="360" w:lineRule="auto"/>
        <w:ind w:hanging="2"/>
        <w:jc w:val="right"/>
      </w:pPr>
      <w:r>
        <w:rPr>
          <w:b/>
        </w:rPr>
        <w:t>[CMS #]</w:t>
      </w:r>
    </w:p>
    <w:p w14:paraId="4E22A73D" w14:textId="77777777" w:rsidR="00663046" w:rsidRDefault="00663046" w:rsidP="00663046">
      <w:pPr>
        <w:spacing w:line="360" w:lineRule="auto"/>
        <w:ind w:hanging="2"/>
        <w:jc w:val="right"/>
      </w:pPr>
    </w:p>
    <w:p w14:paraId="2276A6AE" w14:textId="77777777" w:rsidR="00663046" w:rsidRDefault="00663046" w:rsidP="00663046">
      <w:pPr>
        <w:spacing w:line="360" w:lineRule="auto"/>
        <w:ind w:hanging="2"/>
        <w:jc w:val="right"/>
      </w:pPr>
      <w:r>
        <w:rPr>
          <w:b/>
        </w:rPr>
        <w:t>___________________________</w:t>
      </w:r>
    </w:p>
    <w:p w14:paraId="3CE51AAE" w14:textId="77777777" w:rsidR="00663046" w:rsidRDefault="00663046" w:rsidP="00663046">
      <w:pPr>
        <w:spacing w:line="360" w:lineRule="auto"/>
        <w:ind w:hanging="2"/>
        <w:jc w:val="right"/>
      </w:pPr>
      <w:r>
        <w:rPr>
          <w:b/>
        </w:rPr>
        <w:t>[Name of Student 3]</w:t>
      </w:r>
    </w:p>
    <w:p w14:paraId="3C3D6B44" w14:textId="77777777" w:rsidR="00663046" w:rsidRDefault="00663046" w:rsidP="00663046">
      <w:pPr>
        <w:spacing w:line="360" w:lineRule="auto"/>
        <w:ind w:hanging="2"/>
        <w:jc w:val="right"/>
      </w:pPr>
      <w:r>
        <w:rPr>
          <w:b/>
        </w:rPr>
        <w:t>[CMS #]</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02F04FE9" w14:textId="77777777" w:rsidR="00663046" w:rsidRDefault="00663046" w:rsidP="00663046">
      <w:pPr>
        <w:ind w:hanging="2"/>
        <w:jc w:val="center"/>
      </w:pPr>
      <w:r>
        <w:t>Insert dedication here…</w:t>
      </w:r>
    </w:p>
    <w:p w14:paraId="58364475" w14:textId="77777777" w:rsidR="00663046" w:rsidRDefault="00663046" w:rsidP="00663046">
      <w:pPr>
        <w:ind w:hanging="2"/>
        <w:jc w:val="center"/>
        <w:rPr>
          <w:sz w:val="36"/>
          <w:szCs w:val="36"/>
        </w:rPr>
      </w:pPr>
      <w:r>
        <w:br w:type="page"/>
      </w:r>
      <w:r>
        <w:rPr>
          <w:b/>
          <w:sz w:val="36"/>
          <w:szCs w:val="36"/>
        </w:rPr>
        <w:lastRenderedPageBreak/>
        <w:t>Acknowledgement</w:t>
      </w:r>
    </w:p>
    <w:p w14:paraId="34ED19CB" w14:textId="77777777" w:rsidR="00663046" w:rsidRDefault="00663046" w:rsidP="00663046">
      <w:pPr>
        <w:ind w:left="2" w:hanging="4"/>
        <w:jc w:val="center"/>
        <w:rPr>
          <w:sz w:val="36"/>
          <w:szCs w:val="36"/>
        </w:rPr>
      </w:pPr>
    </w:p>
    <w:p w14:paraId="070350B3" w14:textId="77777777" w:rsidR="00663046" w:rsidRDefault="00663046" w:rsidP="00663046">
      <w:pPr>
        <w:pBdr>
          <w:top w:val="nil"/>
          <w:left w:val="nil"/>
          <w:bottom w:val="nil"/>
          <w:right w:val="nil"/>
          <w:between w:val="nil"/>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253B8F3D" w14:textId="77777777" w:rsidR="00663046" w:rsidRDefault="00663046" w:rsidP="00663046">
      <w:pPr>
        <w:pBdr>
          <w:top w:val="nil"/>
          <w:left w:val="nil"/>
          <w:bottom w:val="nil"/>
          <w:right w:val="nil"/>
          <w:between w:val="nil"/>
        </w:pBdr>
        <w:spacing w:after="120" w:line="360" w:lineRule="auto"/>
        <w:ind w:hanging="2"/>
        <w:jc w:val="both"/>
        <w:rPr>
          <w:color w:val="000000"/>
        </w:rPr>
      </w:pPr>
      <w:r>
        <w:rPr>
          <w:color w:val="000000"/>
        </w:rPr>
        <w:t xml:space="preserve">[Students will acknowledge here anyone who has helped in the project. It can include Supervisor(s), Teachers, </w:t>
      </w:r>
      <w:r>
        <w:t>Classmates</w:t>
      </w:r>
      <w:r>
        <w:rPr>
          <w:color w:val="000000"/>
        </w:rPr>
        <w:t>, Friends and Family]</w:t>
      </w:r>
    </w:p>
    <w:p w14:paraId="78F2D114" w14:textId="77777777" w:rsidR="00663046" w:rsidRDefault="00663046" w:rsidP="00663046">
      <w:pPr>
        <w:pBdr>
          <w:top w:val="nil"/>
          <w:left w:val="nil"/>
          <w:bottom w:val="nil"/>
          <w:right w:val="nil"/>
          <w:between w:val="nil"/>
        </w:pBdr>
        <w:spacing w:after="120" w:line="360" w:lineRule="auto"/>
        <w:ind w:hanging="2"/>
        <w:jc w:val="right"/>
        <w:rPr>
          <w:color w:val="000000"/>
        </w:rPr>
      </w:pP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77777777" w:rsidR="00663046" w:rsidRDefault="00663046" w:rsidP="00663046">
      <w:pPr>
        <w:spacing w:line="360" w:lineRule="auto"/>
        <w:ind w:hanging="2"/>
        <w:jc w:val="right"/>
      </w:pPr>
      <w:r>
        <w:rPr>
          <w:b/>
        </w:rPr>
        <w:t>[Name of Student 1]</w:t>
      </w:r>
    </w:p>
    <w:p w14:paraId="35FBACA8" w14:textId="77777777" w:rsidR="00663046" w:rsidRDefault="00663046" w:rsidP="00663046">
      <w:pPr>
        <w:spacing w:line="360" w:lineRule="auto"/>
        <w:ind w:hanging="2"/>
        <w:jc w:val="right"/>
      </w:pPr>
      <w:r>
        <w:rPr>
          <w:b/>
        </w:rPr>
        <w:t>[CMS #]</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77777777" w:rsidR="00663046" w:rsidRDefault="00663046" w:rsidP="00663046">
      <w:pPr>
        <w:spacing w:line="360" w:lineRule="auto"/>
        <w:ind w:hanging="2"/>
        <w:jc w:val="right"/>
      </w:pPr>
      <w:r>
        <w:rPr>
          <w:b/>
        </w:rPr>
        <w:t>[Name of Student 2]</w:t>
      </w:r>
    </w:p>
    <w:p w14:paraId="45D79E4A" w14:textId="77777777" w:rsidR="00663046" w:rsidRDefault="00663046" w:rsidP="00663046">
      <w:pPr>
        <w:spacing w:line="360" w:lineRule="auto"/>
        <w:ind w:hanging="2"/>
        <w:jc w:val="right"/>
      </w:pPr>
      <w:r>
        <w:rPr>
          <w:b/>
        </w:rPr>
        <w:t>[CMS #]</w:t>
      </w:r>
    </w:p>
    <w:p w14:paraId="7BE044F6" w14:textId="77777777" w:rsidR="00663046" w:rsidRDefault="00663046" w:rsidP="00663046">
      <w:pPr>
        <w:spacing w:line="360" w:lineRule="auto"/>
        <w:ind w:hanging="2"/>
        <w:jc w:val="right"/>
      </w:pPr>
    </w:p>
    <w:p w14:paraId="65C28787" w14:textId="77777777" w:rsidR="00663046" w:rsidRDefault="00663046" w:rsidP="00663046">
      <w:pPr>
        <w:spacing w:line="360" w:lineRule="auto"/>
        <w:ind w:hanging="2"/>
        <w:jc w:val="right"/>
      </w:pPr>
      <w:r>
        <w:rPr>
          <w:b/>
        </w:rPr>
        <w:t>___________________________</w:t>
      </w:r>
    </w:p>
    <w:p w14:paraId="72D6311D" w14:textId="77777777" w:rsidR="00663046" w:rsidRDefault="00663046" w:rsidP="00663046">
      <w:pPr>
        <w:spacing w:line="360" w:lineRule="auto"/>
        <w:ind w:hanging="2"/>
        <w:jc w:val="right"/>
      </w:pPr>
      <w:r>
        <w:rPr>
          <w:b/>
        </w:rPr>
        <w:t>[Name of Student 3]</w:t>
      </w:r>
    </w:p>
    <w:p w14:paraId="1E271508" w14:textId="77777777" w:rsidR="00663046" w:rsidRDefault="00663046" w:rsidP="00663046">
      <w:pPr>
        <w:spacing w:line="360" w:lineRule="auto"/>
        <w:ind w:hanging="2"/>
        <w:jc w:val="right"/>
      </w:pPr>
      <w:r>
        <w:rPr>
          <w:b/>
        </w:rPr>
        <w:t>[CMS #]</w:t>
      </w: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067D8DB7" w14:textId="77777777" w:rsidR="00663046" w:rsidRDefault="00663046" w:rsidP="00663046">
      <w:pPr>
        <w:spacing w:line="360" w:lineRule="auto"/>
        <w:ind w:hanging="2"/>
        <w:rPr>
          <w:sz w:val="36"/>
          <w:szCs w:val="36"/>
        </w:rPr>
      </w:pPr>
      <w:r>
        <w:t xml:space="preserve">Text in 12-Point Size, Times New Roman, 1.5 Line Spacing. </w:t>
      </w:r>
    </w:p>
    <w:p w14:paraId="697754CB" w14:textId="323A48A5" w:rsidR="00FF4F44" w:rsidRDefault="00FF4F44" w:rsidP="003D1FBC">
      <w:pPr>
        <w:pStyle w:val="Title1"/>
      </w:pPr>
    </w:p>
    <w:p w14:paraId="265261DB" w14:textId="77777777" w:rsidR="00511B7D" w:rsidRDefault="00511B7D" w:rsidP="00714A84">
      <w:pPr>
        <w:contextualSpacing/>
        <w:jc w:val="center"/>
        <w:rPr>
          <w:sz w:val="28"/>
          <w:szCs w:val="28"/>
          <w:lang w:val="en-GB"/>
        </w:rPr>
      </w:pP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13957278" w:displacedByCustomXml="next"/>
    <w:bookmarkStart w:id="1"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lang w:val="en-PK" w:eastAsia="en-PK"/>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79" w:history="1">
            <w:r w:rsidR="001A1560" w:rsidRPr="00563C28">
              <w:rPr>
                <w:rStyle w:val="Hyperlink"/>
                <w:noProof/>
              </w:rPr>
              <w:t>List of Tables</w:t>
            </w:r>
            <w:r w:rsidR="001A1560">
              <w:rPr>
                <w:noProof/>
                <w:webHidden/>
              </w:rPr>
              <w:tab/>
            </w:r>
            <w:r w:rsidR="001A1560">
              <w:rPr>
                <w:noProof/>
                <w:webHidden/>
              </w:rPr>
              <w:fldChar w:fldCharType="begin"/>
            </w:r>
            <w:r w:rsidR="001A1560">
              <w:rPr>
                <w:noProof/>
                <w:webHidden/>
              </w:rPr>
              <w:instrText xml:space="preserve"> PAGEREF _Toc113957279 \h </w:instrText>
            </w:r>
            <w:r w:rsidR="001A1560">
              <w:rPr>
                <w:noProof/>
                <w:webHidden/>
              </w:rPr>
            </w:r>
            <w:r w:rsidR="001A1560">
              <w:rPr>
                <w:noProof/>
                <w:webHidden/>
              </w:rPr>
              <w:fldChar w:fldCharType="separate"/>
            </w:r>
            <w:r w:rsidR="001A1560">
              <w:rPr>
                <w:noProof/>
                <w:webHidden/>
              </w:rPr>
              <w:t>iii</w:t>
            </w:r>
            <w:r w:rsidR="001A1560">
              <w:rPr>
                <w:noProof/>
                <w:webHidden/>
              </w:rPr>
              <w:fldChar w:fldCharType="end"/>
            </w:r>
          </w:hyperlink>
        </w:p>
        <w:p w14:paraId="4FD7426C" w14:textId="06612512"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80" w:history="1">
            <w:r w:rsidR="001A1560" w:rsidRPr="00563C28">
              <w:rPr>
                <w:rStyle w:val="Hyperlink"/>
                <w:noProof/>
              </w:rPr>
              <w:t>List of Figures</w:t>
            </w:r>
            <w:r w:rsidR="001A1560">
              <w:rPr>
                <w:noProof/>
                <w:webHidden/>
              </w:rPr>
              <w:tab/>
            </w:r>
            <w:r w:rsidR="001A1560">
              <w:rPr>
                <w:noProof/>
                <w:webHidden/>
              </w:rPr>
              <w:fldChar w:fldCharType="begin"/>
            </w:r>
            <w:r w:rsidR="001A1560">
              <w:rPr>
                <w:noProof/>
                <w:webHidden/>
              </w:rPr>
              <w:instrText xml:space="preserve"> PAGEREF _Toc113957280 \h </w:instrText>
            </w:r>
            <w:r w:rsidR="001A1560">
              <w:rPr>
                <w:noProof/>
                <w:webHidden/>
              </w:rPr>
            </w:r>
            <w:r w:rsidR="001A1560">
              <w:rPr>
                <w:noProof/>
                <w:webHidden/>
              </w:rPr>
              <w:fldChar w:fldCharType="separate"/>
            </w:r>
            <w:r w:rsidR="001A1560">
              <w:rPr>
                <w:noProof/>
                <w:webHidden/>
              </w:rPr>
              <w:t>iv</w:t>
            </w:r>
            <w:r w:rsidR="001A1560">
              <w:rPr>
                <w:noProof/>
                <w:webHidden/>
              </w:rPr>
              <w:fldChar w:fldCharType="end"/>
            </w:r>
          </w:hyperlink>
        </w:p>
        <w:p w14:paraId="101BFD75" w14:textId="0C10D271"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281" w:history="1">
            <w:r w:rsidR="001A1560" w:rsidRPr="00563C28">
              <w:rPr>
                <w:rStyle w:val="Hyperlink"/>
                <w:noProof/>
              </w:rPr>
              <w:t>Abstract</w:t>
            </w:r>
            <w:r w:rsidR="001A1560">
              <w:rPr>
                <w:noProof/>
                <w:webHidden/>
              </w:rPr>
              <w:tab/>
            </w:r>
            <w:r w:rsidR="001A1560">
              <w:rPr>
                <w:noProof/>
                <w:webHidden/>
              </w:rPr>
              <w:fldChar w:fldCharType="begin"/>
            </w:r>
            <w:r w:rsidR="001A1560">
              <w:rPr>
                <w:noProof/>
                <w:webHidden/>
              </w:rPr>
              <w:instrText xml:space="preserve"> PAGEREF _Toc113957281 \h </w:instrText>
            </w:r>
            <w:r w:rsidR="001A1560">
              <w:rPr>
                <w:noProof/>
                <w:webHidden/>
              </w:rPr>
            </w:r>
            <w:r w:rsidR="001A1560">
              <w:rPr>
                <w:noProof/>
                <w:webHidden/>
              </w:rPr>
              <w:fldChar w:fldCharType="separate"/>
            </w:r>
            <w:r w:rsidR="001A1560">
              <w:rPr>
                <w:noProof/>
                <w:webHidden/>
              </w:rPr>
              <w:t>1</w:t>
            </w:r>
            <w:r w:rsidR="001A1560">
              <w:rPr>
                <w:noProof/>
                <w:webHidden/>
              </w:rPr>
              <w:fldChar w:fldCharType="end"/>
            </w:r>
          </w:hyperlink>
        </w:p>
        <w:p w14:paraId="1CD72B47" w14:textId="1C112D5F"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05A3F7FF" w14:textId="456C25E8"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7E6DA3C3" w14:textId="7ECAB440"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4F305D89" w14:textId="664A9046"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0D81279D" w14:textId="4EBC6EAD"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ED97985" w14:textId="350B4F46"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817A1BB" w14:textId="03D4A920"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DA46889" w14:textId="410EA0B2"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74B354C" w14:textId="670B456B"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7B48833E" w14:textId="3625351F"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7DFCB2D" w14:textId="5322F6BC"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F823552" w14:textId="1D0DBB7B"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1445890" w14:textId="56F10953"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6067AFB" w14:textId="2EFEDDCA"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1A8D3E4" w14:textId="4262621A"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4D58A19" w14:textId="2AE064B1"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F1FCABB" w14:textId="033760EB"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B15196" w14:textId="22E0D094"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5A939F50" w14:textId="1521B60C"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C53A643" w14:textId="0755AD9C"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01E4F40" w14:textId="2EB0CB7A"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5D32E48" w14:textId="19F1EAC7"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A34671" w14:textId="1F3429A9"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3FD21F10" w14:textId="7D41C6AF"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7AFE839F" w14:textId="66306C1E"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110C70A9" w14:textId="736B4FD4"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254ACDA7" w14:textId="451EA27E"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41C0335E" w14:textId="2B5591D0"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57F83BB" w14:textId="73CD0F4D"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7ED439A" w14:textId="35CDC533"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344713EF" w14:textId="42D629D4"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25D47904" w14:textId="55046F36"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633342FA" w14:textId="192B429D"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409D5753" w14:textId="313C8668"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6F2BD135" w14:textId="24DA0871"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7F05D815" w14:textId="54FDAC70"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1E3FAB52" w14:textId="7689FA54"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0B9C2EDA" w14:textId="7797CA92"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1A1560">
              <w:rPr>
                <w:noProof/>
                <w:webHidden/>
              </w:rPr>
              <w:t>9</w:t>
            </w:r>
            <w:r w:rsidR="001A1560">
              <w:rPr>
                <w:noProof/>
                <w:webHidden/>
              </w:rPr>
              <w:fldChar w:fldCharType="end"/>
            </w:r>
          </w:hyperlink>
        </w:p>
        <w:p w14:paraId="01BE0E4E" w14:textId="60E60C68"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1A1560">
              <w:rPr>
                <w:noProof/>
                <w:webHidden/>
              </w:rPr>
              <w:t>10</w:t>
            </w:r>
            <w:r w:rsidR="001A1560">
              <w:rPr>
                <w:noProof/>
                <w:webHidden/>
              </w:rPr>
              <w:fldChar w:fldCharType="end"/>
            </w:r>
          </w:hyperlink>
        </w:p>
        <w:p w14:paraId="73378725" w14:textId="6251EBE3"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1A1560">
              <w:rPr>
                <w:noProof/>
                <w:webHidden/>
              </w:rPr>
              <w:t>11</w:t>
            </w:r>
            <w:r w:rsidR="001A1560">
              <w:rPr>
                <w:noProof/>
                <w:webHidden/>
              </w:rPr>
              <w:fldChar w:fldCharType="end"/>
            </w:r>
          </w:hyperlink>
        </w:p>
        <w:p w14:paraId="34489B38" w14:textId="485038BC"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07778CD" w14:textId="2789221B"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26238EC" w14:textId="51B4FD0B"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D2E9783" w14:textId="42EABA54"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2F777E5E" w14:textId="61AEE3B6" w:rsidR="001A1560" w:rsidRDefault="00000000">
          <w:pPr>
            <w:pStyle w:val="TOC1"/>
            <w:tabs>
              <w:tab w:val="right" w:leader="dot" w:pos="9019"/>
            </w:tabs>
            <w:rPr>
              <w:rFonts w:asciiTheme="minorHAnsi" w:eastAsiaTheme="minorEastAsia" w:hAnsiTheme="minorHAnsi" w:cstheme="minorBidi"/>
              <w:noProof/>
              <w:sz w:val="22"/>
              <w:szCs w:val="22"/>
              <w:lang w:val="en-PK" w:eastAsia="en-PK"/>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1637A6B4" w14:textId="4135AA0F"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700316F6" w14:textId="17850CA7" w:rsidR="001A1560" w:rsidRDefault="00000000">
          <w:pPr>
            <w:pStyle w:val="TOC3"/>
            <w:tabs>
              <w:tab w:val="right" w:leader="dot" w:pos="9019"/>
            </w:tabs>
            <w:rPr>
              <w:rFonts w:asciiTheme="minorHAnsi" w:eastAsiaTheme="minorEastAsia" w:hAnsiTheme="minorHAnsi" w:cstheme="minorBidi"/>
              <w:noProof/>
              <w:sz w:val="22"/>
              <w:szCs w:val="22"/>
              <w:lang w:val="en-PK" w:eastAsia="en-PK"/>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4194D7D3" w14:textId="4DFFAFD7"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1A1560">
              <w:rPr>
                <w:noProof/>
                <w:webHidden/>
              </w:rPr>
              <w:t>14</w:t>
            </w:r>
            <w:r w:rsidR="001A1560">
              <w:rPr>
                <w:noProof/>
                <w:webHidden/>
              </w:rPr>
              <w:fldChar w:fldCharType="end"/>
            </w:r>
          </w:hyperlink>
        </w:p>
        <w:p w14:paraId="06288842" w14:textId="780A6B72"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5BFFEDD8" w14:textId="467A6F00"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04545535" w14:textId="51086C36"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32558EA6" w14:textId="7BCEE0C5" w:rsidR="001A1560" w:rsidRDefault="00000000">
          <w:pPr>
            <w:pStyle w:val="TOC2"/>
            <w:tabs>
              <w:tab w:val="right" w:leader="dot" w:pos="9019"/>
            </w:tabs>
            <w:rPr>
              <w:rFonts w:asciiTheme="minorHAnsi" w:eastAsiaTheme="minorEastAsia" w:hAnsiTheme="minorHAnsi" w:cstheme="minorBidi"/>
              <w:noProof/>
              <w:sz w:val="22"/>
              <w:szCs w:val="22"/>
              <w:lang w:val="en-PK" w:eastAsia="en-PK"/>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lastRenderedPageBreak/>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000000">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63647B71" w14:textId="77777777" w:rsidR="003E4003" w:rsidRDefault="00000000">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lastRenderedPageBreak/>
        <w:t>List of Figures</w:t>
      </w:r>
      <w:bookmarkEnd w:id="5"/>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13957281"/>
      <w:bookmarkStart w:id="7" w:name="_Toc975460"/>
      <w:bookmarkStart w:id="8" w:name="_Toc5527832"/>
      <w:bookmarkStart w:id="9" w:name="_Toc19544168"/>
      <w:bookmarkStart w:id="10" w:name="_Toc19544195"/>
      <w:bookmarkStart w:id="11" w:name="_Toc224669195"/>
      <w:r>
        <w:lastRenderedPageBreak/>
        <w:t>Abstract</w:t>
      </w:r>
      <w:bookmarkEnd w:id="6"/>
    </w:p>
    <w:p w14:paraId="2DBD3397" w14:textId="77777777" w:rsidR="00D54E8F" w:rsidRDefault="00D142A1" w:rsidP="00D54E8F">
      <w:pPr>
        <w:pStyle w:val="BodyText"/>
        <w:rPr>
          <w:b/>
        </w:rPr>
      </w:pPr>
      <w:r>
        <w:t xml:space="preserve">An Abstract is a short summary of the work being reported. It should state: the purpose, findings, and conclusion of your work without commenting on or evaluating the work itself.  </w:t>
      </w:r>
      <w:r w:rsidRPr="00D142A1">
        <w:rPr>
          <w:b/>
        </w:rPr>
        <w:t xml:space="preserve">It should be </w:t>
      </w:r>
      <w:r w:rsidR="005544B9" w:rsidRPr="005007AB">
        <w:rPr>
          <w:b/>
        </w:rPr>
        <w:t>only one paragraph</w:t>
      </w:r>
      <w:r w:rsidR="005544B9">
        <w:rPr>
          <w:b/>
        </w:rPr>
        <w:t xml:space="preserve"> </w:t>
      </w:r>
      <w:r w:rsidRPr="00D142A1">
        <w:rPr>
          <w:b/>
        </w:rPr>
        <w:t>at least half a page long.</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2" w:name="_Toc113957282"/>
      <w:r w:rsidRPr="00242A9C">
        <w:lastRenderedPageBreak/>
        <w:t>Introduction</w:t>
      </w:r>
      <w:bookmarkEnd w:id="7"/>
      <w:bookmarkEnd w:id="8"/>
      <w:bookmarkEnd w:id="9"/>
      <w:bookmarkEnd w:id="10"/>
      <w:bookmarkEnd w:id="12"/>
    </w:p>
    <w:p w14:paraId="601F359A" w14:textId="77777777" w:rsidR="00E35722" w:rsidRDefault="00E35722" w:rsidP="00E35722">
      <w:pPr>
        <w:pStyle w:val="BodyText"/>
      </w:pPr>
      <w:bookmarkStart w:id="13" w:name="_Toc5527833"/>
      <w:bookmarkStart w:id="14" w:name="_Toc19544196"/>
      <w:bookmarkStart w:id="15" w:name="_Toc975461"/>
      <w:r w:rsidRPr="007C730C">
        <w:rPr>
          <w:b/>
        </w:rPr>
        <w:t>This chapter is mandatory.</w:t>
      </w:r>
      <w:r>
        <w:rPr>
          <w:b/>
        </w:rPr>
        <w:t xml:space="preserve">  </w:t>
      </w:r>
      <w:r>
        <w:t xml:space="preserve">The introduction should contain a brief overview of the problem being addressed and the background information needed for the reader to understand the work being done and the reasoning behind it.  Clearly specify the </w:t>
      </w:r>
      <w:r w:rsidRPr="0007584F">
        <w:rPr>
          <w:b/>
          <w:u w:val="single"/>
        </w:rPr>
        <w:t>goals and objectives</w:t>
      </w:r>
      <w:r>
        <w:t xml:space="preserve"> of the project along with the </w:t>
      </w:r>
      <w:r w:rsidRPr="0007584F">
        <w:rPr>
          <w:u w:val="single"/>
        </w:rPr>
        <w:t>scope</w:t>
      </w:r>
      <w:r>
        <w:t xml:space="preserve"> of the project. (You can make sub-heading of goals and objectives and scope of project).</w:t>
      </w:r>
    </w:p>
    <w:p w14:paraId="2858415E" w14:textId="77777777" w:rsidR="00E35722" w:rsidRPr="00EF3C14" w:rsidRDefault="00E35722" w:rsidP="00E35722">
      <w:pPr>
        <w:pStyle w:val="BodyText"/>
        <w:rPr>
          <w:b/>
        </w:rPr>
      </w:pPr>
      <w:r w:rsidRPr="00EF3C14">
        <w:rPr>
          <w:b/>
        </w:rPr>
        <w:t>The last paragraph of introduction chapter should contain an outline of the entire report.  Summarize each chapter in one line to make the last paragraph.</w:t>
      </w:r>
    </w:p>
    <w:p w14:paraId="5CD0869E" w14:textId="77777777" w:rsidR="004E5FC8" w:rsidRPr="008B57AF" w:rsidRDefault="00E35722" w:rsidP="00E347B5">
      <w:pPr>
        <w:pStyle w:val="Heading2"/>
      </w:pPr>
      <w:bookmarkStart w:id="16" w:name="_Toc113957283"/>
      <w:bookmarkEnd w:id="13"/>
      <w:bookmarkEnd w:id="14"/>
      <w:r>
        <w:t>Goals and Objectives</w:t>
      </w:r>
      <w:bookmarkEnd w:id="16"/>
    </w:p>
    <w:p w14:paraId="46C94293" w14:textId="77777777" w:rsidR="003B1E8A" w:rsidRPr="009235AA" w:rsidRDefault="00E35722" w:rsidP="007E20B5">
      <w:pPr>
        <w:pStyle w:val="BodyText"/>
      </w:pPr>
      <w:r>
        <w:t>Write goals and objectives here.</w:t>
      </w:r>
    </w:p>
    <w:p w14:paraId="320BDFD0" w14:textId="77777777" w:rsidR="004E5FC8" w:rsidRPr="008B57AF" w:rsidRDefault="007A762C" w:rsidP="00E347B5">
      <w:pPr>
        <w:pStyle w:val="Heading2"/>
      </w:pPr>
      <w:bookmarkStart w:id="17" w:name="_Toc113957284"/>
      <w:r>
        <w:t>Scope of the Project</w:t>
      </w:r>
      <w:bookmarkEnd w:id="17"/>
    </w:p>
    <w:p w14:paraId="0C96034F" w14:textId="77777777" w:rsidR="00035BA7" w:rsidRPr="00035BA7" w:rsidRDefault="003266FF" w:rsidP="00035BA7">
      <w:pPr>
        <w:pStyle w:val="BodyText"/>
        <w:sectPr w:rsidR="00035BA7" w:rsidRPr="00035BA7" w:rsidSect="00BC1EE0">
          <w:headerReference w:type="even" r:id="rId13"/>
          <w:headerReference w:type="default" r:id="rId14"/>
          <w:headerReference w:type="first" r:id="rId15"/>
          <w:pgSz w:w="11909" w:h="16834" w:code="9"/>
          <w:pgMar w:top="1440" w:right="1440" w:bottom="1440" w:left="1440" w:header="720" w:footer="720" w:gutter="0"/>
          <w:pgNumType w:start="1"/>
          <w:cols w:space="720"/>
          <w:docGrid w:linePitch="360"/>
        </w:sectPr>
      </w:pPr>
      <w:bookmarkStart w:id="18" w:name="_Toc4223020"/>
      <w:bookmarkStart w:id="19" w:name="_Toc4297587"/>
      <w:bookmarkStart w:id="20" w:name="_Toc5527836"/>
      <w:bookmarkStart w:id="21" w:name="_Toc975464"/>
      <w:bookmarkEnd w:id="15"/>
      <w:r>
        <w:t>Specify scope of your project here.</w:t>
      </w:r>
      <w:r w:rsidR="004E5FC8" w:rsidRPr="003463B7">
        <w:t xml:space="preserve"> </w:t>
      </w:r>
      <w:bookmarkStart w:id="22" w:name="_Toc5527837"/>
      <w:bookmarkEnd w:id="18"/>
      <w:bookmarkEnd w:id="19"/>
      <w:bookmarkEnd w:id="20"/>
    </w:p>
    <w:p w14:paraId="7209B1E2" w14:textId="52DFFE65" w:rsidR="004E5FC8" w:rsidRPr="008B57AF" w:rsidRDefault="00657558" w:rsidP="00A21858">
      <w:pPr>
        <w:pStyle w:val="Heading1"/>
      </w:pPr>
      <w:bookmarkStart w:id="23" w:name="_Toc113957285"/>
      <w:bookmarkStart w:id="24" w:name="_Toc19544169"/>
      <w:bookmarkStart w:id="25" w:name="_Toc19544199"/>
      <w:r>
        <w:lastRenderedPageBreak/>
        <w:t xml:space="preserve">Literature </w:t>
      </w:r>
      <w:r w:rsidR="008F4642">
        <w:t>Review</w:t>
      </w:r>
      <w:bookmarkEnd w:id="23"/>
      <w:r w:rsidR="00A11546" w:rsidRPr="008B57AF">
        <w:t xml:space="preserve"> </w:t>
      </w:r>
      <w:bookmarkEnd w:id="21"/>
      <w:bookmarkEnd w:id="22"/>
      <w:bookmarkEnd w:id="24"/>
      <w:bookmarkEnd w:id="25"/>
    </w:p>
    <w:p w14:paraId="78FA102D" w14:textId="77777777" w:rsidR="00A53A83" w:rsidRDefault="00A53A83" w:rsidP="00A53A83">
      <w:pPr>
        <w:pStyle w:val="BodyText"/>
      </w:pPr>
      <w:bookmarkStart w:id="26" w:name="_Toc975465"/>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2C4B8FE6" w14:textId="77777777" w:rsidR="0011269D" w:rsidRPr="000F61AA" w:rsidRDefault="00A53A83" w:rsidP="000F61AA">
      <w:pPr>
        <w:pStyle w:val="BodyText"/>
      </w:pPr>
      <w:r>
        <w:t>For development projects describe related or similar work done by other teams and details of their methods/algorithms.  For a research project a detailed literature survey is expected.</w:t>
      </w:r>
      <w:bookmarkStart w:id="27" w:name="_Toc25577318"/>
      <w:bookmarkStart w:id="28" w:name="_Toc25577902"/>
      <w:bookmarkStart w:id="29" w:name="_Toc25577949"/>
      <w:bookmarkStart w:id="30" w:name="_Toc25578009"/>
      <w:bookmarkStart w:id="31" w:name="_Toc25578048"/>
      <w:bookmarkStart w:id="32" w:name="_Toc25578812"/>
      <w:bookmarkStart w:id="33" w:name="_Toc25578875"/>
      <w:bookmarkStart w:id="34" w:name="_Toc25579684"/>
      <w:bookmarkStart w:id="35" w:name="_Toc25579861"/>
      <w:bookmarkStart w:id="36" w:name="_Toc25580009"/>
      <w:bookmarkStart w:id="37" w:name="_Toc33529341"/>
      <w:bookmarkStart w:id="38" w:name="_Toc532812916"/>
      <w:bookmarkEnd w:id="27"/>
      <w:bookmarkEnd w:id="28"/>
      <w:bookmarkEnd w:id="29"/>
      <w:bookmarkEnd w:id="30"/>
      <w:bookmarkEnd w:id="31"/>
      <w:bookmarkEnd w:id="32"/>
      <w:bookmarkEnd w:id="33"/>
      <w:bookmarkEnd w:id="34"/>
      <w:bookmarkEnd w:id="35"/>
      <w:bookmarkEnd w:id="36"/>
      <w:bookmarkEnd w:id="37"/>
    </w:p>
    <w:p w14:paraId="7AE9EB47" w14:textId="77777777" w:rsidR="008F4642" w:rsidRDefault="008F4642" w:rsidP="008F4642">
      <w:pPr>
        <w:pStyle w:val="Heading2"/>
        <w:numPr>
          <w:ilvl w:val="1"/>
          <w:numId w:val="4"/>
        </w:numPr>
      </w:pPr>
      <w:bookmarkStart w:id="39" w:name="_Toc113957286"/>
      <w:r>
        <w:t>Introduction</w:t>
      </w:r>
      <w:bookmarkEnd w:id="39"/>
    </w:p>
    <w:p w14:paraId="09909526" w14:textId="7644D0E4" w:rsidR="008F4642" w:rsidRDefault="00733565" w:rsidP="008F4642">
      <w:pPr>
        <w:pStyle w:val="Heading2"/>
        <w:numPr>
          <w:ilvl w:val="1"/>
          <w:numId w:val="4"/>
        </w:numPr>
      </w:pPr>
      <w:bookmarkStart w:id="40" w:name="_Toc113957287"/>
      <w:r>
        <w:t>Background and Problem Elaboration</w:t>
      </w:r>
      <w:bookmarkEnd w:id="40"/>
    </w:p>
    <w:p w14:paraId="53EAF2FB" w14:textId="77777777" w:rsidR="00733565" w:rsidRDefault="00733565" w:rsidP="008F4642">
      <w:pPr>
        <w:pStyle w:val="Heading2"/>
        <w:numPr>
          <w:ilvl w:val="1"/>
          <w:numId w:val="4"/>
        </w:numPr>
      </w:pPr>
      <w:bookmarkStart w:id="41" w:name="_Toc113957288"/>
      <w:r>
        <w:t>Detailed Literature Review</w:t>
      </w:r>
      <w:bookmarkEnd w:id="41"/>
    </w:p>
    <w:p w14:paraId="0D9A8098" w14:textId="77777777" w:rsidR="00733565" w:rsidRDefault="00733565" w:rsidP="00733565">
      <w:pPr>
        <w:pStyle w:val="Heading3"/>
        <w:numPr>
          <w:ilvl w:val="2"/>
          <w:numId w:val="4"/>
        </w:numPr>
      </w:pPr>
      <w:bookmarkStart w:id="42" w:name="_Toc113957289"/>
      <w:r>
        <w:t>Definitions</w:t>
      </w:r>
      <w:bookmarkEnd w:id="42"/>
    </w:p>
    <w:p w14:paraId="68F32545" w14:textId="3FB4CCE3" w:rsidR="00733565" w:rsidRDefault="00733565" w:rsidP="00733565">
      <w:pPr>
        <w:pStyle w:val="Heading3"/>
        <w:numPr>
          <w:ilvl w:val="2"/>
          <w:numId w:val="4"/>
        </w:numPr>
      </w:pPr>
      <w:bookmarkStart w:id="43" w:name="_Toc113957290"/>
      <w:r>
        <w:t>Related Research Work 1</w:t>
      </w:r>
      <w:bookmarkEnd w:id="43"/>
    </w:p>
    <w:p w14:paraId="09ED61AB" w14:textId="47660B3E" w:rsidR="00733565" w:rsidRDefault="00733565" w:rsidP="00733565">
      <w:pPr>
        <w:pStyle w:val="Heading3"/>
        <w:numPr>
          <w:ilvl w:val="2"/>
          <w:numId w:val="4"/>
        </w:numPr>
      </w:pPr>
      <w:bookmarkStart w:id="44" w:name="_Toc113957291"/>
      <w:r>
        <w:t>Related Research Work 2</w:t>
      </w:r>
      <w:bookmarkEnd w:id="44"/>
    </w:p>
    <w:p w14:paraId="56392147" w14:textId="4EA93C34" w:rsidR="00733565" w:rsidRDefault="00733565" w:rsidP="00733565">
      <w:pPr>
        <w:pStyle w:val="Heading2"/>
        <w:numPr>
          <w:ilvl w:val="1"/>
          <w:numId w:val="4"/>
        </w:numPr>
      </w:pPr>
      <w:bookmarkStart w:id="45" w:name="_Toc113957292"/>
      <w:r>
        <w:t>Literature Review Summary Table</w:t>
      </w:r>
      <w:bookmarkEnd w:id="45"/>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46"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46"/>
    </w:p>
    <w:p w14:paraId="21946619" w14:textId="77777777" w:rsidR="00255EB0" w:rsidRDefault="00255EB0" w:rsidP="00255EB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255EB0" w:rsidRPr="007A11C2" w14:paraId="2B4BB515" w14:textId="77777777" w:rsidTr="004D189A">
        <w:tc>
          <w:tcPr>
            <w:tcW w:w="570" w:type="dxa"/>
          </w:tcPr>
          <w:p w14:paraId="551D9E14" w14:textId="77777777" w:rsidR="00255EB0" w:rsidRDefault="00255EB0" w:rsidP="004D189A">
            <w:pPr>
              <w:pStyle w:val="TableHeaderRow"/>
            </w:pPr>
            <w:r>
              <w:t>No.</w:t>
            </w:r>
          </w:p>
        </w:tc>
        <w:tc>
          <w:tcPr>
            <w:tcW w:w="1292" w:type="dxa"/>
          </w:tcPr>
          <w:p w14:paraId="6C464CAA" w14:textId="77777777" w:rsidR="00255EB0" w:rsidRPr="007A11C2" w:rsidRDefault="00255EB0" w:rsidP="004D189A">
            <w:pPr>
              <w:pStyle w:val="TableHeaderRow"/>
            </w:pPr>
            <w:r>
              <w:t>Name, reference</w:t>
            </w:r>
          </w:p>
        </w:tc>
        <w:tc>
          <w:tcPr>
            <w:tcW w:w="1193" w:type="dxa"/>
          </w:tcPr>
          <w:p w14:paraId="5FF80912" w14:textId="77777777" w:rsidR="00255EB0" w:rsidRDefault="00255EB0" w:rsidP="004D189A">
            <w:pPr>
              <w:pStyle w:val="TableHeaderRow"/>
            </w:pPr>
            <w:r>
              <w:t>Inventor</w:t>
            </w:r>
          </w:p>
        </w:tc>
        <w:tc>
          <w:tcPr>
            <w:tcW w:w="743" w:type="dxa"/>
          </w:tcPr>
          <w:p w14:paraId="4980E65C" w14:textId="77777777" w:rsidR="00255EB0" w:rsidRPr="007A11C2" w:rsidRDefault="00255EB0" w:rsidP="004D189A">
            <w:pPr>
              <w:pStyle w:val="TableHeaderRow"/>
            </w:pPr>
            <w:r>
              <w:t>Year</w:t>
            </w:r>
          </w:p>
        </w:tc>
        <w:tc>
          <w:tcPr>
            <w:tcW w:w="1350" w:type="dxa"/>
          </w:tcPr>
          <w:p w14:paraId="711223B2" w14:textId="77777777" w:rsidR="00255EB0" w:rsidRPr="007A11C2" w:rsidRDefault="00255EB0" w:rsidP="004D189A">
            <w:pPr>
              <w:pStyle w:val="TableHeaderRow"/>
            </w:pPr>
            <w:r>
              <w:t>Input</w:t>
            </w:r>
          </w:p>
        </w:tc>
        <w:tc>
          <w:tcPr>
            <w:tcW w:w="1710" w:type="dxa"/>
          </w:tcPr>
          <w:p w14:paraId="5FF0606B" w14:textId="77777777" w:rsidR="00255EB0" w:rsidRDefault="00255EB0" w:rsidP="004D189A">
            <w:pPr>
              <w:pStyle w:val="TableHeaderRow"/>
            </w:pPr>
            <w:r>
              <w:t>Output</w:t>
            </w:r>
          </w:p>
        </w:tc>
        <w:tc>
          <w:tcPr>
            <w:tcW w:w="2387" w:type="dxa"/>
          </w:tcPr>
          <w:p w14:paraId="23AFD359" w14:textId="77777777" w:rsidR="00255EB0" w:rsidRDefault="00255EB0" w:rsidP="004D189A">
            <w:pPr>
              <w:pStyle w:val="TableHeaderRow"/>
            </w:pPr>
            <w:r>
              <w:t>Description</w:t>
            </w:r>
          </w:p>
        </w:tc>
      </w:tr>
      <w:tr w:rsidR="00255EB0" w:rsidRPr="007A11C2" w14:paraId="7B79C915" w14:textId="77777777" w:rsidTr="004D189A">
        <w:tc>
          <w:tcPr>
            <w:tcW w:w="570" w:type="dxa"/>
          </w:tcPr>
          <w:p w14:paraId="126E9F81" w14:textId="77777777" w:rsidR="00255EB0" w:rsidRPr="00966D64" w:rsidRDefault="00255EB0" w:rsidP="004D189A">
            <w:r w:rsidRPr="00966D64">
              <w:t>1.</w:t>
            </w:r>
          </w:p>
        </w:tc>
        <w:tc>
          <w:tcPr>
            <w:tcW w:w="1292" w:type="dxa"/>
          </w:tcPr>
          <w:p w14:paraId="38E9C62B" w14:textId="77777777" w:rsidR="00255EB0" w:rsidRPr="00966D64" w:rsidRDefault="00255EB0" w:rsidP="004D189A">
            <w:r>
              <w:t xml:space="preserve">Analytical Engine, </w:t>
            </w:r>
            <w:r w:rsidRPr="00966D64">
              <w:t>[1]</w:t>
            </w:r>
          </w:p>
        </w:tc>
        <w:tc>
          <w:tcPr>
            <w:tcW w:w="1193" w:type="dxa"/>
          </w:tcPr>
          <w:p w14:paraId="7B644333" w14:textId="77777777" w:rsidR="00255EB0" w:rsidRPr="000B6DD7" w:rsidRDefault="00255EB0" w:rsidP="004D189A">
            <w:r>
              <w:t>Charles Babbage</w:t>
            </w:r>
          </w:p>
        </w:tc>
        <w:tc>
          <w:tcPr>
            <w:tcW w:w="743" w:type="dxa"/>
          </w:tcPr>
          <w:p w14:paraId="5072E4BA" w14:textId="77777777" w:rsidR="00255EB0" w:rsidRPr="000B6DD7" w:rsidRDefault="00255EB0" w:rsidP="004D189A">
            <w:r w:rsidRPr="000B6DD7">
              <w:t>1833</w:t>
            </w:r>
          </w:p>
        </w:tc>
        <w:tc>
          <w:tcPr>
            <w:tcW w:w="1350" w:type="dxa"/>
          </w:tcPr>
          <w:p w14:paraId="62BD8E4F" w14:textId="77777777" w:rsidR="00255EB0" w:rsidRPr="000B6DD7" w:rsidRDefault="00255EB0" w:rsidP="004D189A">
            <w:r>
              <w:t>Punch cards</w:t>
            </w:r>
          </w:p>
        </w:tc>
        <w:tc>
          <w:tcPr>
            <w:tcW w:w="1710" w:type="dxa"/>
          </w:tcPr>
          <w:p w14:paraId="1D094544" w14:textId="77777777" w:rsidR="00255EB0" w:rsidRDefault="00255EB0" w:rsidP="004D189A">
            <w:r>
              <w:t>Printer, curve plotter, bell</w:t>
            </w:r>
          </w:p>
        </w:tc>
        <w:tc>
          <w:tcPr>
            <w:tcW w:w="2387" w:type="dxa"/>
          </w:tcPr>
          <w:p w14:paraId="07B31002" w14:textId="77777777" w:rsidR="00255EB0" w:rsidRDefault="00255EB0" w:rsidP="004D189A">
            <w:r>
              <w:t xml:space="preserve">First general purpose computer that had an arithmetical logic unit and could compute using conditional branching and loops.  Also incorporated integrated memory. </w:t>
            </w:r>
          </w:p>
        </w:tc>
      </w:tr>
    </w:tbl>
    <w:p w14:paraId="4D777D51" w14:textId="77777777" w:rsidR="00255EB0" w:rsidRPr="00255EB0" w:rsidRDefault="00255EB0" w:rsidP="00255EB0"/>
    <w:p w14:paraId="73C110ED" w14:textId="23EC7DA3" w:rsidR="00FA4818" w:rsidRPr="00FA4818" w:rsidRDefault="00255EB0" w:rsidP="00FA4818">
      <w:pPr>
        <w:pStyle w:val="Heading2"/>
        <w:numPr>
          <w:ilvl w:val="1"/>
          <w:numId w:val="4"/>
        </w:numPr>
      </w:pPr>
      <w:bookmarkStart w:id="47" w:name="_Toc113957293"/>
      <w:r>
        <w:t>Research G</w:t>
      </w:r>
      <w:r w:rsidR="00FA4818">
        <w:t>ap</w:t>
      </w:r>
      <w:bookmarkEnd w:id="47"/>
    </w:p>
    <w:p w14:paraId="56DADCDC" w14:textId="1F9E2042" w:rsidR="00FA4818" w:rsidRDefault="00FA4818" w:rsidP="00FA4818">
      <w:pPr>
        <w:pStyle w:val="Heading2"/>
        <w:numPr>
          <w:ilvl w:val="1"/>
          <w:numId w:val="4"/>
        </w:numPr>
      </w:pPr>
      <w:bookmarkStart w:id="48" w:name="_Toc113957294"/>
      <w:bookmarkEnd w:id="38"/>
      <w:r>
        <w:t>Problem Statement</w:t>
      </w:r>
      <w:bookmarkEnd w:id="48"/>
    </w:p>
    <w:p w14:paraId="428EE47C" w14:textId="4535615A" w:rsidR="00031CF3" w:rsidRDefault="00031CF3" w:rsidP="00A53A83">
      <w:pPr>
        <w:pStyle w:val="BodyText"/>
        <w:sectPr w:rsidR="00031CF3" w:rsidSect="003D48EB">
          <w:headerReference w:type="default" r:id="rId16"/>
          <w:pgSz w:w="11909" w:h="16834" w:code="9"/>
          <w:pgMar w:top="1440" w:right="1440" w:bottom="1440" w:left="1440" w:header="720" w:footer="720" w:gutter="0"/>
          <w:cols w:space="720"/>
          <w:docGrid w:linePitch="360"/>
        </w:sectPr>
      </w:pPr>
    </w:p>
    <w:p w14:paraId="7EE039E4" w14:textId="77777777" w:rsidR="0011269D" w:rsidRDefault="00AC2211" w:rsidP="00A21858">
      <w:pPr>
        <w:pStyle w:val="Heading1"/>
      </w:pPr>
      <w:bookmarkStart w:id="49" w:name="_Toc532812917"/>
      <w:bookmarkStart w:id="50" w:name="_Toc113957295"/>
      <w:bookmarkStart w:id="51" w:name="_Toc5527840"/>
      <w:bookmarkStart w:id="52" w:name="_Toc19544170"/>
      <w:bookmarkStart w:id="53" w:name="_Toc19544202"/>
      <w:bookmarkStart w:id="54" w:name="_Toc975478"/>
      <w:bookmarkEnd w:id="26"/>
      <w:r>
        <w:lastRenderedPageBreak/>
        <w:t>Requirements and D</w:t>
      </w:r>
      <w:r w:rsidR="0011269D">
        <w:t>esign</w:t>
      </w:r>
      <w:bookmarkEnd w:id="49"/>
      <w:bookmarkEnd w:id="50"/>
      <w:r w:rsidR="0011269D">
        <w:t xml:space="preserve">  </w:t>
      </w:r>
    </w:p>
    <w:bookmarkEnd w:id="51"/>
    <w:bookmarkEnd w:id="52"/>
    <w:bookmarkEnd w:id="53"/>
    <w:p w14:paraId="7B19DFA7" w14:textId="3021CF86" w:rsidR="00F777F3" w:rsidRDefault="00F777F3" w:rsidP="00F777F3">
      <w:pPr>
        <w:pStyle w:val="BodyText"/>
      </w:pPr>
      <w:r>
        <w:t>Describe all modules of requirements and design in clear English text along with the necessary diagram and figures.  Anyone reading your report should be able to reproduce your system/results after reading it.</w:t>
      </w:r>
    </w:p>
    <w:p w14:paraId="2AA60560" w14:textId="4B5B1B30" w:rsidR="00F777F3" w:rsidRDefault="00587DDA" w:rsidP="00F777F3">
      <w:pPr>
        <w:pStyle w:val="BodyText"/>
      </w:pPr>
      <w:r>
        <w:rPr>
          <w:b/>
        </w:rPr>
        <w:t xml:space="preserve">For </w:t>
      </w:r>
      <w:r w:rsidR="00F74636">
        <w:rPr>
          <w:b/>
        </w:rPr>
        <w:t>each chapter</w:t>
      </w:r>
      <w:r w:rsidR="00F777F3" w:rsidRPr="00D30D78">
        <w:rPr>
          <w:b/>
        </w:rPr>
        <w:t xml:space="preserve"> provide a paragraph of introduction and </w:t>
      </w:r>
      <w:r w:rsidR="00F777F3">
        <w:rPr>
          <w:b/>
        </w:rPr>
        <w:t xml:space="preserve">in the end a paragraph of </w:t>
      </w:r>
      <w:r w:rsidR="00F777F3" w:rsidRPr="00D30D78">
        <w:rPr>
          <w:b/>
        </w:rPr>
        <w:t>conclusion</w:t>
      </w:r>
      <w:r w:rsidR="00F777F3">
        <w:rPr>
          <w:b/>
        </w:rPr>
        <w:t>s</w:t>
      </w:r>
      <w:r w:rsidR="00F777F3" w:rsidRPr="00D30D78">
        <w:rPr>
          <w:b/>
        </w:rPr>
        <w:t>.</w:t>
      </w:r>
      <w:r w:rsidR="00F777F3">
        <w:rPr>
          <w:b/>
        </w:rPr>
        <w:t xml:space="preserve"> </w:t>
      </w:r>
      <w:r w:rsidR="00F777F3">
        <w:t>Make sure no heading/</w:t>
      </w:r>
      <w:r w:rsidR="00966830">
        <w:t>subheading</w:t>
      </w:r>
      <w:r w:rsidR="00F777F3">
        <w:t xml:space="preserve"> is blank.  Write text to introduce each section as well.  </w:t>
      </w:r>
    </w:p>
    <w:p w14:paraId="3E290985" w14:textId="77777777" w:rsidR="00936F50" w:rsidRPr="000F61AA" w:rsidRDefault="00F777F3" w:rsidP="000F61AA">
      <w:r>
        <w:t>Introduce sub-heading as:</w:t>
      </w:r>
      <w:bookmarkStart w:id="55" w:name="_Toc25577321"/>
      <w:bookmarkStart w:id="56" w:name="_Toc25577905"/>
      <w:bookmarkStart w:id="57" w:name="_Toc25577952"/>
      <w:bookmarkStart w:id="58" w:name="_Toc25578012"/>
      <w:bookmarkStart w:id="59" w:name="_Toc25578051"/>
      <w:bookmarkStart w:id="60" w:name="_Toc25578815"/>
      <w:bookmarkStart w:id="61" w:name="_Toc25578878"/>
      <w:bookmarkStart w:id="62" w:name="_Toc25579687"/>
      <w:bookmarkStart w:id="63" w:name="_Toc25579864"/>
      <w:bookmarkStart w:id="64" w:name="_Toc25580012"/>
      <w:bookmarkStart w:id="65" w:name="_Toc33529344"/>
      <w:bookmarkStart w:id="66" w:name="_Toc532812918"/>
      <w:bookmarkEnd w:id="55"/>
      <w:bookmarkEnd w:id="56"/>
      <w:bookmarkEnd w:id="57"/>
      <w:bookmarkEnd w:id="58"/>
      <w:bookmarkEnd w:id="59"/>
      <w:bookmarkEnd w:id="60"/>
      <w:bookmarkEnd w:id="61"/>
      <w:bookmarkEnd w:id="62"/>
      <w:bookmarkEnd w:id="63"/>
      <w:bookmarkEnd w:id="64"/>
      <w:bookmarkEnd w:id="65"/>
    </w:p>
    <w:p w14:paraId="4EFCA616" w14:textId="3BCCD810" w:rsidR="00FB714F" w:rsidRDefault="00FB714F" w:rsidP="00E347B5">
      <w:pPr>
        <w:pStyle w:val="Heading2"/>
      </w:pPr>
      <w:bookmarkStart w:id="67" w:name="_Toc113957296"/>
      <w:r>
        <w:t>Requirements</w:t>
      </w:r>
      <w:bookmarkEnd w:id="67"/>
      <w:r>
        <w:t xml:space="preserve"> </w:t>
      </w:r>
    </w:p>
    <w:p w14:paraId="475EFE65" w14:textId="46BCAB19" w:rsidR="00F777F3" w:rsidRDefault="00F777F3" w:rsidP="00FB714F">
      <w:pPr>
        <w:pStyle w:val="Heading3"/>
      </w:pPr>
      <w:bookmarkStart w:id="68" w:name="_Toc113957297"/>
      <w:r>
        <w:t>Functional Requirements</w:t>
      </w:r>
      <w:bookmarkEnd w:id="66"/>
      <w:bookmarkEnd w:id="68"/>
    </w:p>
    <w:p w14:paraId="225242AF" w14:textId="77777777" w:rsidR="00F777F3" w:rsidRDefault="00F777F3" w:rsidP="00FB714F">
      <w:pPr>
        <w:pStyle w:val="Heading3"/>
      </w:pPr>
      <w:bookmarkStart w:id="69" w:name="_Toc532812919"/>
      <w:bookmarkStart w:id="70" w:name="_Toc113957298"/>
      <w:r>
        <w:t>Non-Functional Requirements</w:t>
      </w:r>
      <w:bookmarkEnd w:id="69"/>
      <w:bookmarkEnd w:id="70"/>
    </w:p>
    <w:p w14:paraId="48D4ECD2" w14:textId="77777777" w:rsidR="00F777F3" w:rsidRDefault="00F777F3" w:rsidP="0055155B">
      <w:pPr>
        <w:pStyle w:val="Heading3"/>
      </w:pPr>
      <w:bookmarkStart w:id="71" w:name="_Toc532812920"/>
      <w:bookmarkStart w:id="72" w:name="_Toc113957299"/>
      <w:r>
        <w:t>Hardware and Software Requirements</w:t>
      </w:r>
      <w:bookmarkEnd w:id="71"/>
      <w:bookmarkEnd w:id="72"/>
    </w:p>
    <w:p w14:paraId="6A2E8B5D" w14:textId="77777777" w:rsidR="00BA6F7B" w:rsidRDefault="00BA6F7B" w:rsidP="00FB714F">
      <w:pPr>
        <w:pStyle w:val="Heading2"/>
      </w:pPr>
      <w:bookmarkStart w:id="73" w:name="_Toc113957300"/>
      <w:r>
        <w:t>Proposed Methodology</w:t>
      </w:r>
      <w:bookmarkStart w:id="74" w:name="_Toc532812921"/>
      <w:bookmarkEnd w:id="73"/>
    </w:p>
    <w:p w14:paraId="027368AA" w14:textId="7FCFD2FC" w:rsidR="00F777F3" w:rsidRDefault="00BA6F7B" w:rsidP="0099091A">
      <w:pPr>
        <w:pStyle w:val="Heading2"/>
      </w:pPr>
      <w:bookmarkStart w:id="75" w:name="_Toc113957301"/>
      <w:r>
        <w:t>System Architecture</w:t>
      </w:r>
      <w:bookmarkEnd w:id="74"/>
      <w:bookmarkEnd w:id="75"/>
    </w:p>
    <w:p w14:paraId="715189B4" w14:textId="57D32B75" w:rsidR="005D379E" w:rsidRPr="008B57AF" w:rsidRDefault="00F777F3" w:rsidP="00FB714F">
      <w:pPr>
        <w:pStyle w:val="Heading2"/>
      </w:pPr>
      <w:bookmarkStart w:id="76" w:name="_Toc532812923"/>
      <w:bookmarkStart w:id="77" w:name="_Toc113957302"/>
      <w:r>
        <w:t>Use Cases</w:t>
      </w:r>
      <w:bookmarkEnd w:id="76"/>
      <w:bookmarkEnd w:id="77"/>
    </w:p>
    <w:p w14:paraId="3C54CBA0" w14:textId="77777777" w:rsidR="005D379E" w:rsidRPr="0089503A" w:rsidRDefault="005D379E" w:rsidP="00FB714F">
      <w:pPr>
        <w:pStyle w:val="Heading3"/>
      </w:pPr>
      <w:bookmarkStart w:id="78" w:name="_Toc21015838"/>
      <w:bookmarkStart w:id="79" w:name="_Toc23500819"/>
      <w:bookmarkStart w:id="80" w:name="_Toc113957303"/>
      <w:r>
        <w:t>Sample Use Case Name Here</w:t>
      </w:r>
      <w:bookmarkEnd w:id="78"/>
      <w:bookmarkEnd w:id="79"/>
      <w:bookmarkEnd w:id="80"/>
    </w:p>
    <w:p w14:paraId="1C148A5A" w14:textId="77777777" w:rsidR="005D379E" w:rsidRPr="00FF07DD" w:rsidRDefault="005D379E" w:rsidP="005D379E">
      <w:pPr>
        <w:rPr>
          <w:color w:val="000000" w:themeColor="text1"/>
        </w:rPr>
      </w:pPr>
      <w:bookmarkStart w:id="81" w:name="_aebwwkk9zflp" w:colFirst="0" w:colLast="0"/>
      <w:bookmarkEnd w:id="81"/>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4D189A">
        <w:trPr>
          <w:trHeight w:val="420"/>
        </w:trPr>
        <w:tc>
          <w:tcPr>
            <w:tcW w:w="1525" w:type="dxa"/>
            <w:gridSpan w:val="2"/>
          </w:tcPr>
          <w:p w14:paraId="5B0C4E46" w14:textId="77777777" w:rsidR="005D379E" w:rsidRPr="00FF07DD" w:rsidRDefault="005D379E" w:rsidP="004D189A">
            <w:pPr>
              <w:pStyle w:val="TableHeader"/>
              <w:rPr>
                <w:b w:val="0"/>
              </w:rPr>
            </w:pPr>
            <w:r w:rsidRPr="00FF07DD">
              <w:t>Name</w:t>
            </w:r>
          </w:p>
        </w:tc>
        <w:tc>
          <w:tcPr>
            <w:tcW w:w="7555" w:type="dxa"/>
            <w:gridSpan w:val="3"/>
          </w:tcPr>
          <w:p w14:paraId="0223BA63" w14:textId="77777777" w:rsidR="005D379E" w:rsidRPr="00FF07DD" w:rsidRDefault="005D379E" w:rsidP="004D189A">
            <w:pPr>
              <w:widowControl w:val="0"/>
              <w:rPr>
                <w:color w:val="000000" w:themeColor="text1"/>
              </w:rPr>
            </w:pPr>
            <w:r>
              <w:rPr>
                <w:color w:val="000000" w:themeColor="text1"/>
              </w:rPr>
              <w:t>Sample Use Case Name Here</w:t>
            </w:r>
          </w:p>
        </w:tc>
      </w:tr>
      <w:tr w:rsidR="005D379E" w:rsidRPr="00FF07DD" w14:paraId="08B138E8" w14:textId="77777777" w:rsidTr="004D189A">
        <w:trPr>
          <w:trHeight w:val="420"/>
        </w:trPr>
        <w:tc>
          <w:tcPr>
            <w:tcW w:w="1525" w:type="dxa"/>
            <w:gridSpan w:val="2"/>
          </w:tcPr>
          <w:p w14:paraId="5C60EBEB" w14:textId="77777777" w:rsidR="005D379E" w:rsidRPr="00FF07DD" w:rsidRDefault="005D379E" w:rsidP="004D189A">
            <w:pPr>
              <w:pStyle w:val="TableHeader"/>
              <w:rPr>
                <w:b w:val="0"/>
                <w:sz w:val="18"/>
              </w:rPr>
            </w:pPr>
            <w:r w:rsidRPr="0089503A">
              <w:t>Actors</w:t>
            </w:r>
          </w:p>
        </w:tc>
        <w:tc>
          <w:tcPr>
            <w:tcW w:w="7555" w:type="dxa"/>
            <w:gridSpan w:val="3"/>
          </w:tcPr>
          <w:p w14:paraId="0D477070" w14:textId="77777777" w:rsidR="005D379E" w:rsidRPr="00FF07DD" w:rsidRDefault="005D379E" w:rsidP="004D189A">
            <w:pPr>
              <w:widowControl w:val="0"/>
              <w:rPr>
                <w:color w:val="000000" w:themeColor="text1"/>
              </w:rPr>
            </w:pPr>
            <w:r w:rsidRPr="00FF07DD">
              <w:rPr>
                <w:color w:val="000000" w:themeColor="text1"/>
              </w:rPr>
              <w:t>Admin, Business Owner, Store Manager</w:t>
            </w:r>
          </w:p>
        </w:tc>
      </w:tr>
      <w:tr w:rsidR="005D379E" w:rsidRPr="00FF07DD" w14:paraId="7B6F2AE3" w14:textId="77777777" w:rsidTr="004D189A">
        <w:trPr>
          <w:trHeight w:val="420"/>
        </w:trPr>
        <w:tc>
          <w:tcPr>
            <w:tcW w:w="1525" w:type="dxa"/>
            <w:gridSpan w:val="2"/>
          </w:tcPr>
          <w:p w14:paraId="11E0C2F3" w14:textId="77777777" w:rsidR="005D379E" w:rsidRPr="00FF07DD" w:rsidRDefault="005D379E" w:rsidP="004D189A">
            <w:pPr>
              <w:pStyle w:val="TableHeader"/>
              <w:rPr>
                <w:b w:val="0"/>
                <w:sz w:val="18"/>
              </w:rPr>
            </w:pPr>
            <w:r w:rsidRPr="0089503A">
              <w:t>Summary</w:t>
            </w:r>
          </w:p>
        </w:tc>
        <w:tc>
          <w:tcPr>
            <w:tcW w:w="7555" w:type="dxa"/>
            <w:gridSpan w:val="3"/>
          </w:tcPr>
          <w:p w14:paraId="76A38D43" w14:textId="77777777" w:rsidR="005D379E" w:rsidRPr="00FF07DD" w:rsidRDefault="005D379E" w:rsidP="004D189A">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5D379E" w:rsidRPr="00FF07DD" w14:paraId="596481F2" w14:textId="77777777" w:rsidTr="004D189A">
        <w:trPr>
          <w:trHeight w:val="420"/>
        </w:trPr>
        <w:tc>
          <w:tcPr>
            <w:tcW w:w="1525" w:type="dxa"/>
            <w:gridSpan w:val="2"/>
          </w:tcPr>
          <w:p w14:paraId="72CD47DD" w14:textId="77777777" w:rsidR="005D379E" w:rsidRPr="00FF07DD" w:rsidRDefault="005D379E" w:rsidP="004D189A">
            <w:pPr>
              <w:pStyle w:val="TableHeader"/>
              <w:rPr>
                <w:b w:val="0"/>
                <w:sz w:val="18"/>
              </w:rPr>
            </w:pPr>
            <w:r w:rsidRPr="0089503A">
              <w:t>Pre-Conditions</w:t>
            </w:r>
          </w:p>
        </w:tc>
        <w:tc>
          <w:tcPr>
            <w:tcW w:w="7555" w:type="dxa"/>
            <w:gridSpan w:val="3"/>
          </w:tcPr>
          <w:p w14:paraId="484ADDCC" w14:textId="77777777" w:rsidR="005D379E" w:rsidRPr="00FF07DD" w:rsidRDefault="005D379E" w:rsidP="004D189A">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7B2BC654" w14:textId="77777777" w:rsidR="005D379E" w:rsidRPr="00FF07DD" w:rsidRDefault="005D379E" w:rsidP="004D189A">
            <w:pPr>
              <w:widowControl w:val="0"/>
              <w:rPr>
                <w:color w:val="000000" w:themeColor="text1"/>
              </w:rPr>
            </w:pPr>
            <w:r w:rsidRPr="00FF07DD">
              <w:rPr>
                <w:color w:val="000000" w:themeColor="text1"/>
              </w:rPr>
              <w:t>The user must not already be logged in.</w:t>
            </w:r>
          </w:p>
        </w:tc>
      </w:tr>
      <w:tr w:rsidR="005D379E" w:rsidRPr="00FF07DD" w14:paraId="0300CFA0" w14:textId="77777777" w:rsidTr="004D189A">
        <w:trPr>
          <w:trHeight w:val="420"/>
        </w:trPr>
        <w:tc>
          <w:tcPr>
            <w:tcW w:w="1525" w:type="dxa"/>
            <w:gridSpan w:val="2"/>
          </w:tcPr>
          <w:p w14:paraId="7FD9FD72" w14:textId="77777777" w:rsidR="005D379E" w:rsidRPr="00FF07DD" w:rsidRDefault="005D379E" w:rsidP="004D189A">
            <w:pPr>
              <w:pStyle w:val="TableHeader"/>
              <w:rPr>
                <w:b w:val="0"/>
                <w:sz w:val="18"/>
              </w:rPr>
            </w:pPr>
            <w:r w:rsidRPr="0089503A">
              <w:t>Post-Conditions</w:t>
            </w:r>
          </w:p>
        </w:tc>
        <w:tc>
          <w:tcPr>
            <w:tcW w:w="7555" w:type="dxa"/>
            <w:gridSpan w:val="3"/>
          </w:tcPr>
          <w:p w14:paraId="68DD0B21" w14:textId="77777777" w:rsidR="005D379E" w:rsidRPr="00FF07DD" w:rsidRDefault="005D379E" w:rsidP="004D189A">
            <w:pPr>
              <w:widowControl w:val="0"/>
              <w:rPr>
                <w:color w:val="000000" w:themeColor="text1"/>
              </w:rPr>
            </w:pPr>
            <w:r w:rsidRPr="00FF07DD">
              <w:rPr>
                <w:color w:val="000000" w:themeColor="text1"/>
              </w:rPr>
              <w:t>The user’s session is successfully established and shall be redirected to the home page.</w:t>
            </w:r>
          </w:p>
        </w:tc>
      </w:tr>
      <w:tr w:rsidR="005D379E" w:rsidRPr="00FF07DD" w14:paraId="7376F5B8" w14:textId="77777777" w:rsidTr="004D189A">
        <w:trPr>
          <w:trHeight w:val="420"/>
        </w:trPr>
        <w:tc>
          <w:tcPr>
            <w:tcW w:w="1525" w:type="dxa"/>
            <w:gridSpan w:val="2"/>
          </w:tcPr>
          <w:p w14:paraId="5129F069" w14:textId="77777777" w:rsidR="005D379E" w:rsidRPr="0089503A" w:rsidRDefault="005D379E" w:rsidP="004D189A">
            <w:pPr>
              <w:pStyle w:val="TableHeader"/>
            </w:pPr>
            <w:r>
              <w:t>Special Requirements</w:t>
            </w:r>
          </w:p>
        </w:tc>
        <w:tc>
          <w:tcPr>
            <w:tcW w:w="7555" w:type="dxa"/>
            <w:gridSpan w:val="3"/>
          </w:tcPr>
          <w:p w14:paraId="50F8CA55" w14:textId="77777777" w:rsidR="005D379E" w:rsidRPr="00FF07DD" w:rsidRDefault="005D379E" w:rsidP="004D189A">
            <w:pPr>
              <w:widowControl w:val="0"/>
              <w:rPr>
                <w:color w:val="000000" w:themeColor="text1"/>
              </w:rPr>
            </w:pPr>
            <w:r>
              <w:rPr>
                <w:color w:val="000000" w:themeColor="text1"/>
              </w:rPr>
              <w:t>None</w:t>
            </w:r>
          </w:p>
        </w:tc>
      </w:tr>
      <w:tr w:rsidR="005D379E" w:rsidRPr="00FF07DD" w14:paraId="422521DE" w14:textId="77777777" w:rsidTr="004D189A">
        <w:trPr>
          <w:trHeight w:val="420"/>
        </w:trPr>
        <w:tc>
          <w:tcPr>
            <w:tcW w:w="9080" w:type="dxa"/>
            <w:gridSpan w:val="5"/>
          </w:tcPr>
          <w:p w14:paraId="35BD81B1" w14:textId="77777777" w:rsidR="005D379E" w:rsidRPr="00FF07DD" w:rsidRDefault="005D379E" w:rsidP="004D189A">
            <w:pPr>
              <w:pStyle w:val="TableHeader"/>
              <w:jc w:val="center"/>
              <w:rPr>
                <w:b w:val="0"/>
              </w:rPr>
            </w:pPr>
            <w:r>
              <w:t>Basic Flow</w:t>
            </w:r>
          </w:p>
        </w:tc>
      </w:tr>
      <w:tr w:rsidR="005D379E" w:rsidRPr="00FF07DD" w14:paraId="1CD58380" w14:textId="77777777" w:rsidTr="004D189A">
        <w:trPr>
          <w:trHeight w:val="420"/>
        </w:trPr>
        <w:tc>
          <w:tcPr>
            <w:tcW w:w="4405" w:type="dxa"/>
            <w:gridSpan w:val="3"/>
          </w:tcPr>
          <w:p w14:paraId="25910ED4" w14:textId="77777777" w:rsidR="005D379E" w:rsidRPr="0089503A" w:rsidRDefault="005D379E" w:rsidP="004D189A">
            <w:pPr>
              <w:pStyle w:val="TableHeader"/>
              <w:jc w:val="center"/>
            </w:pPr>
            <w:r w:rsidRPr="0089503A">
              <w:t>Actor Action</w:t>
            </w:r>
          </w:p>
        </w:tc>
        <w:tc>
          <w:tcPr>
            <w:tcW w:w="4675" w:type="dxa"/>
            <w:gridSpan w:val="2"/>
          </w:tcPr>
          <w:p w14:paraId="48F291F0" w14:textId="77777777" w:rsidR="005D379E" w:rsidRPr="0089503A" w:rsidRDefault="005D379E" w:rsidP="004D189A">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4D189A">
        <w:trPr>
          <w:trHeight w:val="420"/>
        </w:trPr>
        <w:tc>
          <w:tcPr>
            <w:tcW w:w="535" w:type="dxa"/>
          </w:tcPr>
          <w:p w14:paraId="46227AC6" w14:textId="77777777" w:rsidR="005D379E" w:rsidRPr="00FF07DD" w:rsidRDefault="005D379E" w:rsidP="004D189A">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4D189A">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4D189A">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4D189A">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4D189A">
        <w:trPr>
          <w:trHeight w:val="420"/>
        </w:trPr>
        <w:tc>
          <w:tcPr>
            <w:tcW w:w="535" w:type="dxa"/>
          </w:tcPr>
          <w:p w14:paraId="199FD235" w14:textId="77777777" w:rsidR="005D379E" w:rsidRPr="00FF07DD" w:rsidRDefault="005D379E" w:rsidP="004D189A">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4D189A">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4D189A">
            <w:pPr>
              <w:widowControl w:val="0"/>
              <w:jc w:val="center"/>
              <w:rPr>
                <w:color w:val="000000" w:themeColor="text1"/>
              </w:rPr>
            </w:pPr>
            <w:r w:rsidRPr="00FF07DD">
              <w:rPr>
                <w:color w:val="000000" w:themeColor="text1"/>
              </w:rPr>
              <w:t>4</w:t>
            </w:r>
          </w:p>
        </w:tc>
        <w:tc>
          <w:tcPr>
            <w:tcW w:w="4225" w:type="dxa"/>
          </w:tcPr>
          <w:p w14:paraId="19F82895" w14:textId="77777777" w:rsidR="005D379E" w:rsidRPr="00FF07DD" w:rsidRDefault="005D379E" w:rsidP="004D189A">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5D379E" w:rsidRPr="00FF07DD" w14:paraId="094762EA" w14:textId="77777777" w:rsidTr="004D189A">
        <w:trPr>
          <w:trHeight w:val="420"/>
        </w:trPr>
        <w:tc>
          <w:tcPr>
            <w:tcW w:w="9080" w:type="dxa"/>
            <w:gridSpan w:val="5"/>
          </w:tcPr>
          <w:p w14:paraId="1E1E3E43" w14:textId="77777777" w:rsidR="005D379E" w:rsidRPr="00FF07DD" w:rsidRDefault="005D379E" w:rsidP="004D189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4D189A">
        <w:trPr>
          <w:trHeight w:val="420"/>
        </w:trPr>
        <w:tc>
          <w:tcPr>
            <w:tcW w:w="535" w:type="dxa"/>
          </w:tcPr>
          <w:p w14:paraId="12AA64EE" w14:textId="77777777" w:rsidR="005D379E" w:rsidRPr="00FF07DD" w:rsidRDefault="005D379E" w:rsidP="004D189A">
            <w:pPr>
              <w:widowControl w:val="0"/>
              <w:jc w:val="center"/>
              <w:rPr>
                <w:color w:val="000000" w:themeColor="text1"/>
              </w:rPr>
            </w:pPr>
            <w:r w:rsidRPr="00FF07DD">
              <w:rPr>
                <w:color w:val="000000" w:themeColor="text1"/>
              </w:rPr>
              <w:lastRenderedPageBreak/>
              <w:t>3</w:t>
            </w:r>
          </w:p>
        </w:tc>
        <w:tc>
          <w:tcPr>
            <w:tcW w:w="3870" w:type="dxa"/>
            <w:gridSpan w:val="2"/>
          </w:tcPr>
          <w:p w14:paraId="2DEEC199" w14:textId="77777777" w:rsidR="005D379E" w:rsidRPr="00FF07DD" w:rsidRDefault="005D379E" w:rsidP="004D189A">
            <w:pPr>
              <w:widowControl w:val="0"/>
              <w:rPr>
                <w:color w:val="000000" w:themeColor="text1"/>
              </w:rPr>
            </w:pPr>
            <w:r w:rsidRPr="00FF07DD">
              <w:rPr>
                <w:color w:val="000000" w:themeColor="text1"/>
              </w:rPr>
              <w:t>The user enters invalid email or password.</w:t>
            </w:r>
          </w:p>
        </w:tc>
        <w:tc>
          <w:tcPr>
            <w:tcW w:w="450" w:type="dxa"/>
          </w:tcPr>
          <w:p w14:paraId="3B85DAD5" w14:textId="77777777" w:rsidR="005D379E" w:rsidRPr="00FF07DD" w:rsidRDefault="005D379E" w:rsidP="004D189A">
            <w:pPr>
              <w:widowControl w:val="0"/>
              <w:jc w:val="center"/>
              <w:rPr>
                <w:b/>
                <w:color w:val="000000" w:themeColor="text1"/>
              </w:rPr>
            </w:pPr>
            <w:r w:rsidRPr="00FD1CBA">
              <w:rPr>
                <w:color w:val="000000" w:themeColor="text1"/>
              </w:rPr>
              <w:t>4-A</w:t>
            </w:r>
          </w:p>
        </w:tc>
        <w:tc>
          <w:tcPr>
            <w:tcW w:w="4225" w:type="dxa"/>
          </w:tcPr>
          <w:p w14:paraId="1928E576" w14:textId="77777777" w:rsidR="005D379E" w:rsidRPr="00FF07DD" w:rsidRDefault="005D379E" w:rsidP="004D189A">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491AF7C1" w14:textId="77777777" w:rsidR="005D379E" w:rsidRPr="0089503A" w:rsidRDefault="005D379E" w:rsidP="005D379E"/>
    <w:p w14:paraId="42BB9ED7" w14:textId="1937201E" w:rsidR="00F777F3" w:rsidRDefault="00F777F3" w:rsidP="0055155B">
      <w:pPr>
        <w:pStyle w:val="Heading2"/>
      </w:pPr>
      <w:bookmarkStart w:id="82" w:name="_Toc532812925"/>
      <w:bookmarkStart w:id="83" w:name="_Toc113957304"/>
      <w:r>
        <w:t>Database Design</w:t>
      </w:r>
      <w:bookmarkEnd w:id="82"/>
      <w:r w:rsidR="005D379E">
        <w:t xml:space="preserve"> </w:t>
      </w:r>
      <w:r w:rsidR="005D379E" w:rsidRPr="005D379E">
        <w:rPr>
          <w:i/>
        </w:rPr>
        <w:t>(Optional)</w:t>
      </w:r>
      <w:bookmarkEnd w:id="83"/>
    </w:p>
    <w:p w14:paraId="7F90A4FC" w14:textId="2C68C6C9" w:rsidR="00F777F3" w:rsidRDefault="00F777F3" w:rsidP="0055155B">
      <w:pPr>
        <w:pStyle w:val="Heading2"/>
      </w:pPr>
      <w:bookmarkStart w:id="84" w:name="_Toc532812929"/>
      <w:bookmarkStart w:id="85" w:name="_Toc113957305"/>
      <w:r>
        <w:t xml:space="preserve">Class </w:t>
      </w:r>
      <w:bookmarkEnd w:id="84"/>
      <w:r w:rsidR="00F54642">
        <w:t>D</w:t>
      </w:r>
      <w:r w:rsidR="00B718B1">
        <w:t>iagram (</w:t>
      </w:r>
      <w:r w:rsidR="00CD6F1B" w:rsidRPr="005D379E">
        <w:rPr>
          <w:i/>
        </w:rPr>
        <w:t>Optional)</w:t>
      </w:r>
      <w:bookmarkEnd w:id="85"/>
    </w:p>
    <w:p w14:paraId="59D8D5C6" w14:textId="77777777" w:rsidR="00CD6F1B" w:rsidRDefault="00F777F3" w:rsidP="0055155B">
      <w:pPr>
        <w:pStyle w:val="Heading2"/>
      </w:pPr>
      <w:bookmarkStart w:id="86" w:name="_Toc532812930"/>
      <w:bookmarkStart w:id="87" w:name="_Toc113957306"/>
      <w:r>
        <w:t>Sequence diagram</w:t>
      </w:r>
      <w:bookmarkStart w:id="88" w:name="_Toc5527844"/>
      <w:bookmarkStart w:id="89" w:name="_Toc975479"/>
      <w:bookmarkEnd w:id="54"/>
      <w:bookmarkEnd w:id="86"/>
      <w:r w:rsidR="00CD6F1B">
        <w:t xml:space="preserve"> </w:t>
      </w:r>
      <w:r w:rsidR="00CD6F1B" w:rsidRPr="005D379E">
        <w:rPr>
          <w:i/>
        </w:rPr>
        <w:t>(Optional)</w:t>
      </w:r>
      <w:bookmarkEnd w:id="87"/>
    </w:p>
    <w:p w14:paraId="466738F1" w14:textId="53CF8B44" w:rsidR="00CD6F1B" w:rsidRDefault="00CD6F1B" w:rsidP="0055155B">
      <w:pPr>
        <w:pStyle w:val="Heading2"/>
      </w:pPr>
      <w:bookmarkStart w:id="90" w:name="_Toc113957307"/>
      <w:r>
        <w:t>Any Other Artifact…</w:t>
      </w:r>
      <w:bookmarkEnd w:id="90"/>
    </w:p>
    <w:p w14:paraId="112E2A9B" w14:textId="77777777" w:rsidR="00CD6F1B" w:rsidRPr="008B57AF" w:rsidRDefault="00CD6F1B" w:rsidP="00CD6F1B">
      <w:pPr>
        <w:pStyle w:val="Heading2"/>
      </w:pPr>
      <w:bookmarkStart w:id="91" w:name="_Toc532812924"/>
      <w:bookmarkStart w:id="92" w:name="_Toc113957308"/>
      <w:r>
        <w:t>GUI</w:t>
      </w:r>
      <w:bookmarkStart w:id="93" w:name="_Toc19544173"/>
      <w:bookmarkStart w:id="94" w:name="_Toc19544217"/>
      <w:bookmarkStart w:id="95" w:name="_Toc23500820"/>
      <w:bookmarkEnd w:id="91"/>
      <w:r w:rsidRPr="005D379E">
        <w:t xml:space="preserve"> </w:t>
      </w:r>
      <w:r w:rsidRPr="008B57AF">
        <w:t>Graphical User Interfaces</w:t>
      </w:r>
      <w:bookmarkEnd w:id="93"/>
      <w:bookmarkEnd w:id="94"/>
      <w:r>
        <w:t xml:space="preserve"> (</w:t>
      </w:r>
      <w:r w:rsidRPr="004D4433">
        <w:rPr>
          <w:i/>
        </w:rPr>
        <w:t>Optional)</w:t>
      </w:r>
      <w:bookmarkEnd w:id="92"/>
      <w:bookmarkEnd w:id="95"/>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7777777" w:rsidR="003F7083" w:rsidRDefault="003F7083" w:rsidP="00A21858">
      <w:pPr>
        <w:pStyle w:val="Heading1"/>
      </w:pPr>
      <w:bookmarkStart w:id="96" w:name="_Toc532812932"/>
      <w:bookmarkStart w:id="97" w:name="_Toc113957309"/>
      <w:bookmarkStart w:id="98" w:name="_Toc19544171"/>
      <w:bookmarkStart w:id="99" w:name="_Toc19544206"/>
      <w:r>
        <w:lastRenderedPageBreak/>
        <w:t>Implementation</w:t>
      </w:r>
      <w:bookmarkEnd w:id="96"/>
      <w:r w:rsidR="001F3E25">
        <w:t xml:space="preserve"> and Test Cases</w:t>
      </w:r>
      <w:bookmarkEnd w:id="97"/>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100" w:name="_Toc113957310"/>
      <w:r>
        <w:t>Implementation</w:t>
      </w:r>
      <w:bookmarkEnd w:id="100"/>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101" w:name="_Toc113957311"/>
      <w:r>
        <w:t xml:space="preserve">Implementation of </w:t>
      </w:r>
      <w:r w:rsidR="000047D5">
        <w:t>F</w:t>
      </w:r>
      <w:r w:rsidR="00E33C79">
        <w:t xml:space="preserve">irst </w:t>
      </w:r>
      <w:r w:rsidR="00196B97">
        <w:t>Component/Algorithm</w:t>
      </w:r>
      <w:bookmarkEnd w:id="101"/>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102" w:name="_Toc113957312"/>
      <w:r w:rsidRPr="006B6459">
        <w:rPr>
          <w:rStyle w:val="Heading2Char"/>
          <w:b/>
          <w:bCs/>
          <w:iCs/>
        </w:rPr>
        <w:t>Test case Design and description</w:t>
      </w:r>
      <w:bookmarkEnd w:id="102"/>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103" w:name="_Toc21608379"/>
      <w:bookmarkStart w:id="104" w:name="_Toc113957313"/>
      <w:r>
        <w:t xml:space="preserve">Sample Test case </w:t>
      </w:r>
      <w:bookmarkEnd w:id="103"/>
      <w:r>
        <w:t>No.1</w:t>
      </w:r>
      <w:bookmarkEnd w:id="104"/>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05" w:name="Passed"/>
            <w:r w:rsidRPr="00A9218A">
              <w:rPr>
                <w:i/>
                <w:sz w:val="20"/>
              </w:rPr>
              <w:instrText xml:space="preserve"> FORMCHECKBOX </w:instrText>
            </w:r>
            <w:r>
              <w:rPr>
                <w:i/>
                <w:sz w:val="20"/>
              </w:rPr>
            </w:r>
            <w:r>
              <w:rPr>
                <w:i/>
                <w:sz w:val="20"/>
              </w:rPr>
              <w:fldChar w:fldCharType="separate"/>
            </w:r>
            <w:r w:rsidRPr="00A9218A">
              <w:rPr>
                <w:i/>
                <w:sz w:val="20"/>
              </w:rPr>
              <w:fldChar w:fldCharType="end"/>
            </w:r>
            <w:bookmarkEnd w:id="105"/>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06" w:name="Failed"/>
            <w:r w:rsidRPr="001F3E25">
              <w:rPr>
                <w:i/>
                <w:sz w:val="22"/>
                <w:szCs w:val="28"/>
              </w:rPr>
              <w:instrText xml:space="preserve"> FORMCHECKBOX </w:instrText>
            </w:r>
            <w:r>
              <w:rPr>
                <w:i/>
                <w:sz w:val="22"/>
                <w:szCs w:val="28"/>
              </w:rPr>
            </w:r>
            <w:r>
              <w:rPr>
                <w:i/>
                <w:sz w:val="22"/>
                <w:szCs w:val="28"/>
              </w:rPr>
              <w:fldChar w:fldCharType="separate"/>
            </w:r>
            <w:r w:rsidRPr="001F3E25">
              <w:rPr>
                <w:i/>
                <w:sz w:val="22"/>
                <w:szCs w:val="28"/>
              </w:rPr>
              <w:fldChar w:fldCharType="end"/>
            </w:r>
            <w:bookmarkEnd w:id="106"/>
            <w:r w:rsidRPr="001F3E25">
              <w:rPr>
                <w:i/>
                <w:sz w:val="22"/>
                <w:szCs w:val="28"/>
              </w:rPr>
              <w:t xml:space="preserve">Failed </w:t>
            </w:r>
            <w:bookmarkStart w:id="107"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Pr>
                <w:i/>
                <w:sz w:val="22"/>
                <w:szCs w:val="28"/>
              </w:rPr>
            </w:r>
            <w:r>
              <w:rPr>
                <w:i/>
                <w:sz w:val="22"/>
                <w:szCs w:val="28"/>
              </w:rPr>
              <w:fldChar w:fldCharType="separate"/>
            </w:r>
            <w:r w:rsidRPr="001F3E25">
              <w:rPr>
                <w:i/>
                <w:sz w:val="22"/>
                <w:szCs w:val="28"/>
              </w:rPr>
              <w:fldChar w:fldCharType="end"/>
            </w:r>
            <w:bookmarkEnd w:id="107"/>
            <w:r w:rsidRPr="001F3E25">
              <w:rPr>
                <w:i/>
                <w:sz w:val="22"/>
                <w:szCs w:val="28"/>
              </w:rPr>
              <w:t>Not Executed</w:t>
            </w:r>
          </w:p>
        </w:tc>
      </w:tr>
    </w:tbl>
    <w:p w14:paraId="24229170" w14:textId="77777777" w:rsidR="00EA5556" w:rsidRPr="001F3E25" w:rsidRDefault="00EA5556" w:rsidP="00EA5556">
      <w:pPr>
        <w:pStyle w:val="Heading3"/>
      </w:pPr>
      <w:bookmarkStart w:id="108" w:name="_Toc113957314"/>
      <w:r>
        <w:t>Sample Test case No.2</w:t>
      </w:r>
      <w:bookmarkEnd w:id="108"/>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109" w:name="_Toc113957315"/>
      <w:r>
        <w:lastRenderedPageBreak/>
        <w:t>Test Metrics</w:t>
      </w:r>
      <w:bookmarkEnd w:id="109"/>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110" w:name="_Toc113957316"/>
      <w:r>
        <w:t>Sample Test case Matric.No.1</w:t>
      </w:r>
      <w:bookmarkEnd w:id="110"/>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111" w:name="_Toc113957317"/>
      <w:r>
        <w:t xml:space="preserve">Sample Test case </w:t>
      </w:r>
      <w:r w:rsidR="00EA5556">
        <w:t>Me</w:t>
      </w:r>
      <w:r>
        <w:t>tric.No.2</w:t>
      </w:r>
      <w:bookmarkEnd w:id="111"/>
    </w:p>
    <w:p w14:paraId="02A68D16" w14:textId="77777777" w:rsidR="00560284" w:rsidRDefault="00560284" w:rsidP="00560284">
      <w:pPr>
        <w:pStyle w:val="Heading3"/>
      </w:pPr>
      <w:bookmarkStart w:id="112" w:name="_Toc113957318"/>
      <w:r>
        <w:t xml:space="preserve">Sample Test case </w:t>
      </w:r>
      <w:r w:rsidR="00EA5556">
        <w:t>Me</w:t>
      </w:r>
      <w:r>
        <w:t>tric.No.3</w:t>
      </w:r>
      <w:bookmarkEnd w:id="112"/>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113" w:name="_Toc113957319"/>
      <w:bookmarkStart w:id="114" w:name="_Toc5527845"/>
      <w:bookmarkEnd w:id="88"/>
      <w:bookmarkEnd w:id="98"/>
      <w:bookmarkEnd w:id="99"/>
      <w:r>
        <w:lastRenderedPageBreak/>
        <w:t>Experimental Results and Analysis</w:t>
      </w:r>
      <w:bookmarkEnd w:id="113"/>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115" w:name="_Toc532812933"/>
      <w:bookmarkStart w:id="116" w:name="_Toc113957320"/>
      <w:bookmarkStart w:id="117" w:name="_Toc19544172"/>
      <w:bookmarkStart w:id="118" w:name="_Toc19544207"/>
      <w:r>
        <w:lastRenderedPageBreak/>
        <w:t>Conclusion</w:t>
      </w:r>
      <w:bookmarkEnd w:id="115"/>
      <w:r w:rsidR="00D71319">
        <w:t xml:space="preserve"> and Future Directions</w:t>
      </w:r>
      <w:bookmarkEnd w:id="116"/>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19" w:name="_Toc19544177"/>
      <w:bookmarkStart w:id="120" w:name="_Toc19544225"/>
      <w:bookmarkEnd w:id="11"/>
      <w:bookmarkEnd w:id="89"/>
      <w:bookmarkEnd w:id="114"/>
      <w:bookmarkEnd w:id="117"/>
      <w:bookmarkEnd w:id="118"/>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77777777" w:rsidR="007A0BDA" w:rsidRPr="00070126" w:rsidRDefault="007A0BDA" w:rsidP="00A21858">
      <w:pPr>
        <w:pStyle w:val="Heading1"/>
        <w:numPr>
          <w:ilvl w:val="0"/>
          <w:numId w:val="0"/>
        </w:numPr>
      </w:pPr>
      <w:bookmarkStart w:id="121" w:name="_Toc113957321"/>
      <w:r w:rsidRPr="00070126">
        <w:lastRenderedPageBreak/>
        <w:t>References</w:t>
      </w:r>
      <w:bookmarkEnd w:id="119"/>
      <w:bookmarkEnd w:id="120"/>
      <w:bookmarkEnd w:id="121"/>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22" w:name="_Toc19544178"/>
      <w:bookmarkStart w:id="123" w:name="_Toc19544226"/>
      <w:bookmarkStart w:id="124" w:name="_Toc113957322"/>
      <w:r w:rsidRPr="008B57AF">
        <w:lastRenderedPageBreak/>
        <w:t>Appendix</w:t>
      </w:r>
      <w:bookmarkEnd w:id="122"/>
      <w:bookmarkEnd w:id="123"/>
      <w:bookmarkEnd w:id="124"/>
    </w:p>
    <w:p w14:paraId="28A8C607" w14:textId="77777777" w:rsidR="00DA613E" w:rsidRPr="00B777DD" w:rsidRDefault="00543F7C" w:rsidP="00E347B5">
      <w:pPr>
        <w:pStyle w:val="Heading2"/>
        <w:numPr>
          <w:ilvl w:val="0"/>
          <w:numId w:val="0"/>
        </w:numPr>
      </w:pPr>
      <w:bookmarkStart w:id="125" w:name="_Toc23494337"/>
      <w:bookmarkStart w:id="126" w:name="_Toc113957323"/>
      <w:r>
        <w:t xml:space="preserve">Appendix A: </w:t>
      </w:r>
      <w:r w:rsidR="00DA613E">
        <w:t>Guidelines</w:t>
      </w:r>
      <w:bookmarkEnd w:id="125"/>
      <w:bookmarkEnd w:id="126"/>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27" w:name="_Toc23494338"/>
      <w:bookmarkStart w:id="128" w:name="_Toc113957324"/>
      <w:r>
        <w:t>Appendix B: Heading of Sample Appendix B</w:t>
      </w:r>
      <w:bookmarkEnd w:id="127"/>
      <w:bookmarkEnd w:id="128"/>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29" w:name="_Toc55560440"/>
      <w:bookmarkStart w:id="130" w:name="_Toc55561110"/>
      <w:bookmarkStart w:id="131" w:name="_Toc113957325"/>
      <w:bookmarkStart w:id="132" w:name="_Toc19544179"/>
      <w:bookmarkStart w:id="133" w:name="_Toc19544227"/>
      <w:r w:rsidR="00C921AB">
        <w:lastRenderedPageBreak/>
        <w:t xml:space="preserve">Formatting </w:t>
      </w:r>
      <w:r w:rsidR="00C921AB" w:rsidRPr="00C921AB">
        <w:t>Guidelines</w:t>
      </w:r>
      <w:bookmarkEnd w:id="129"/>
      <w:bookmarkEnd w:id="130"/>
      <w:bookmarkEnd w:id="131"/>
    </w:p>
    <w:bookmarkEnd w:id="132"/>
    <w:bookmarkEnd w:id="133"/>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34" w:name="_Toc55559527"/>
      <w:bookmarkStart w:id="135" w:name="_Toc55560441"/>
      <w:bookmarkStart w:id="136" w:name="_Toc55561111"/>
      <w:bookmarkStart w:id="137" w:name="_Toc113957326"/>
      <w:r>
        <w:t>Heading 1</w:t>
      </w:r>
      <w:bookmarkEnd w:id="134"/>
      <w:bookmarkEnd w:id="135"/>
      <w:bookmarkEnd w:id="136"/>
      <w:bookmarkEnd w:id="137"/>
    </w:p>
    <w:p w14:paraId="181D4C18" w14:textId="77777777" w:rsidR="00035BA7" w:rsidRPr="00035BA7" w:rsidRDefault="00035BA7" w:rsidP="00035BA7">
      <w:pPr>
        <w:pStyle w:val="Heading2"/>
      </w:pPr>
      <w:bookmarkStart w:id="138" w:name="_Toc55559528"/>
      <w:bookmarkStart w:id="139" w:name="_Toc55560442"/>
      <w:bookmarkStart w:id="140" w:name="_Toc55561112"/>
      <w:bookmarkStart w:id="141" w:name="_Toc113957327"/>
      <w:r w:rsidRPr="00035BA7">
        <w:t xml:space="preserve">Heading </w:t>
      </w:r>
      <w:r>
        <w:t>2</w:t>
      </w:r>
      <w:bookmarkEnd w:id="138"/>
      <w:bookmarkEnd w:id="139"/>
      <w:bookmarkEnd w:id="140"/>
      <w:bookmarkEnd w:id="141"/>
    </w:p>
    <w:p w14:paraId="36FCFD40" w14:textId="77777777" w:rsidR="00035BA7" w:rsidRPr="00035BA7" w:rsidRDefault="00035BA7" w:rsidP="00035BA7">
      <w:pPr>
        <w:pStyle w:val="Heading3"/>
      </w:pPr>
      <w:bookmarkStart w:id="142" w:name="_Toc55559529"/>
      <w:bookmarkStart w:id="143" w:name="_Toc55560443"/>
      <w:bookmarkStart w:id="144" w:name="_Toc55561113"/>
      <w:bookmarkStart w:id="145" w:name="_Toc113957328"/>
      <w:r w:rsidRPr="00035BA7">
        <w:t xml:space="preserve">Heading </w:t>
      </w:r>
      <w:r>
        <w:t>3</w:t>
      </w:r>
      <w:bookmarkEnd w:id="142"/>
      <w:bookmarkEnd w:id="143"/>
      <w:bookmarkEnd w:id="144"/>
      <w:bookmarkEnd w:id="145"/>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46" w:name="_Toc55560444"/>
      <w:bookmarkStart w:id="147" w:name="_Toc55561114"/>
      <w:bookmarkStart w:id="148" w:name="_Toc113957329"/>
      <w:bookmarkStart w:id="149" w:name="_Toc19544228"/>
      <w:bookmarkStart w:id="150" w:name="_Toc19644471"/>
      <w:bookmarkStart w:id="151" w:name="_Toc19696987"/>
      <w:bookmarkStart w:id="152" w:name="_Toc55559530"/>
      <w:r w:rsidRPr="00C921AB">
        <w:lastRenderedPageBreak/>
        <w:t>Tables and Figure</w:t>
      </w:r>
      <w:r>
        <w:t>s</w:t>
      </w:r>
      <w:bookmarkEnd w:id="146"/>
      <w:bookmarkEnd w:id="147"/>
      <w:bookmarkEnd w:id="148"/>
    </w:p>
    <w:bookmarkEnd w:id="149"/>
    <w:bookmarkEnd w:id="150"/>
    <w:bookmarkEnd w:id="151"/>
    <w:bookmarkEnd w:id="152"/>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C921AB" w:rsidRPr="002B3DBF" w:rsidRDefault="00C921AB" w:rsidP="00D7233E">
                            <w:pPr>
                              <w:pStyle w:val="Caption"/>
                              <w:rPr>
                                <w:sz w:val="24"/>
                                <w:szCs w:val="24"/>
                              </w:rPr>
                            </w:pPr>
                            <w:bookmarkStart w:id="153" w:name="_Toc19544930"/>
                            <w:bookmarkStart w:id="154" w:name="_Toc19699616"/>
                            <w:bookmarkStart w:id="155" w:name="_Toc19700200"/>
                            <w:bookmarkStart w:id="156"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53"/>
                            <w:bookmarkEnd w:id="154"/>
                            <w:bookmarkEnd w:id="155"/>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54C7F62" w14:textId="77777777" w:rsidR="00C921AB" w:rsidRPr="002B3DBF" w:rsidRDefault="00C921AB" w:rsidP="00D7233E">
                      <w:pPr>
                        <w:pStyle w:val="Caption"/>
                        <w:rPr>
                          <w:sz w:val="24"/>
                          <w:szCs w:val="24"/>
                        </w:rPr>
                      </w:pPr>
                      <w:bookmarkStart w:id="157" w:name="_Toc19544930"/>
                      <w:bookmarkStart w:id="158" w:name="_Toc19699616"/>
                      <w:bookmarkStart w:id="159" w:name="_Toc19700200"/>
                      <w:bookmarkStart w:id="160"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57"/>
                      <w:bookmarkEnd w:id="158"/>
                      <w:bookmarkEnd w:id="159"/>
                      <w:bookmarkEnd w:id="160"/>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61"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61"/>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62" w:name="_Toc19699615"/>
      <w:bookmarkStart w:id="163"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62"/>
      <w:bookmarkEnd w:id="163"/>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64" w:name="_Toc19544229"/>
      <w:bookmarkStart w:id="165" w:name="_Toc19644472"/>
      <w:bookmarkStart w:id="166" w:name="_Toc19696988"/>
      <w:bookmarkStart w:id="167" w:name="_Toc55559531"/>
      <w:bookmarkStart w:id="168" w:name="_Toc55560445"/>
      <w:bookmarkStart w:id="169" w:name="_Toc55561115"/>
      <w:bookmarkStart w:id="170" w:name="_Toc113957330"/>
      <w:r>
        <w:lastRenderedPageBreak/>
        <w:t>Equations</w:t>
      </w:r>
      <w:bookmarkEnd w:id="164"/>
      <w:bookmarkEnd w:id="165"/>
      <w:bookmarkEnd w:id="166"/>
      <w:bookmarkEnd w:id="167"/>
      <w:bookmarkEnd w:id="168"/>
      <w:bookmarkEnd w:id="169"/>
      <w:bookmarkEnd w:id="170"/>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18" o:title=""/>
          </v:shape>
          <o:OLEObject Type="Embed" ProgID="Equation.3" ShapeID="_x0000_i1025" DrawAspect="Content" ObjectID="_1731746293" r:id="rId19"/>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71" w:name="_Toc19544230"/>
      <w:bookmarkStart w:id="172" w:name="_Toc19644473"/>
      <w:bookmarkStart w:id="173" w:name="_Toc19696989"/>
      <w:bookmarkStart w:id="174" w:name="_Toc55559532"/>
      <w:bookmarkStart w:id="175" w:name="_Toc55560446"/>
      <w:bookmarkStart w:id="176" w:name="_Toc55561116"/>
      <w:bookmarkStart w:id="177" w:name="_Toc113957331"/>
      <w:r>
        <w:t>Header</w:t>
      </w:r>
      <w:bookmarkEnd w:id="171"/>
      <w:bookmarkEnd w:id="172"/>
      <w:r>
        <w:t>/Footer</w:t>
      </w:r>
      <w:bookmarkEnd w:id="173"/>
      <w:bookmarkEnd w:id="174"/>
      <w:bookmarkEnd w:id="175"/>
      <w:bookmarkEnd w:id="176"/>
      <w:bookmarkEnd w:id="177"/>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78" w:name="_Toc23494343"/>
      <w:bookmarkStart w:id="179" w:name="_Toc55559533"/>
      <w:bookmarkStart w:id="180" w:name="_Toc55560447"/>
      <w:bookmarkStart w:id="181" w:name="_Toc55561117"/>
      <w:bookmarkStart w:id="182" w:name="_Toc113957332"/>
      <w:bookmarkStart w:id="183" w:name="_Toc19544231"/>
      <w:bookmarkStart w:id="184" w:name="_Toc19644474"/>
      <w:bookmarkStart w:id="185" w:name="_Toc19696990"/>
      <w:r>
        <w:t>Other Formatting Guidelines</w:t>
      </w:r>
      <w:bookmarkEnd w:id="178"/>
      <w:bookmarkEnd w:id="179"/>
      <w:bookmarkEnd w:id="180"/>
      <w:bookmarkEnd w:id="181"/>
      <w:bookmarkEnd w:id="182"/>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77777777" w:rsidR="0052222B" w:rsidRDefault="0052222B" w:rsidP="00C804E9">
      <w:pPr>
        <w:pStyle w:val="Heading2"/>
        <w:numPr>
          <w:ilvl w:val="0"/>
          <w:numId w:val="0"/>
        </w:numPr>
      </w:pPr>
      <w:bookmarkStart w:id="186" w:name="_Toc55559534"/>
      <w:bookmarkStart w:id="187" w:name="_Toc55560448"/>
      <w:bookmarkStart w:id="188" w:name="_Toc55561118"/>
      <w:bookmarkStart w:id="189" w:name="_Toc113957333"/>
      <w:r w:rsidRPr="001202BF">
        <w:t>References</w:t>
      </w:r>
      <w:bookmarkEnd w:id="183"/>
      <w:bookmarkEnd w:id="184"/>
      <w:bookmarkEnd w:id="185"/>
      <w:bookmarkEnd w:id="186"/>
      <w:bookmarkEnd w:id="187"/>
      <w:bookmarkEnd w:id="188"/>
      <w:bookmarkEnd w:id="189"/>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90"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90"/>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04E7" w14:textId="77777777" w:rsidR="000B1D8D" w:rsidRDefault="000B1D8D">
      <w:r>
        <w:separator/>
      </w:r>
    </w:p>
  </w:endnote>
  <w:endnote w:type="continuationSeparator" w:id="0">
    <w:p w14:paraId="65120D4A" w14:textId="77777777" w:rsidR="000B1D8D" w:rsidRDefault="000B1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AE27" w14:textId="77777777" w:rsidR="000B1D8D" w:rsidRDefault="000B1D8D">
      <w:r>
        <w:separator/>
      </w:r>
    </w:p>
  </w:footnote>
  <w:footnote w:type="continuationSeparator" w:id="0">
    <w:p w14:paraId="679A38F3" w14:textId="77777777" w:rsidR="000B1D8D" w:rsidRDefault="000B1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D35A"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9552" w14:textId="13EB5089"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C86C0F">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79BF" w14:textId="7412922A"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C86C0F">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8A63" w14:textId="15CF33F6"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C86C0F">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793D"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47EC0402" w14:textId="068D08D0" w:rsidR="00C921AB" w:rsidRDefault="00C921AB">
    <w:pPr>
      <w:pStyle w:val="Header"/>
    </w:pPr>
    <w:r>
      <w:rPr>
        <w:noProof/>
      </w:rPr>
      <w:fldChar w:fldCharType="begin"/>
    </w:r>
    <w:r>
      <w:rPr>
        <w:noProof/>
      </w:rPr>
      <w:instrText xml:space="preserve"> STYLEREF  "Heading 1"  \* MERGEFORMAT </w:instrText>
    </w:r>
    <w:r>
      <w:rPr>
        <w:noProof/>
      </w:rPr>
      <w:fldChar w:fldCharType="separate"/>
    </w:r>
    <w:r w:rsidR="00C86C0F">
      <w:rPr>
        <w:noProof/>
      </w:rPr>
      <w:t>Heading 1</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FCCC"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25D8EC69" w14:textId="77777777" w:rsidR="00C921AB" w:rsidRDefault="00C921AB" w:rsidP="00AC2975">
    <w:pPr>
      <w:pStyle w:val="Header"/>
      <w:ind w:right="360"/>
    </w:pPr>
    <w:r>
      <w:t>Your Project Title Here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EE82" w14:textId="77777777" w:rsidR="00C921AB" w:rsidRDefault="00000000"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F243"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69F5B560" w14:textId="77777777" w:rsidR="00C921AB" w:rsidRDefault="00C921AB"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4"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9861171">
    <w:abstractNumId w:val="0"/>
  </w:num>
  <w:num w:numId="2" w16cid:durableId="1724718519">
    <w:abstractNumId w:val="1"/>
  </w:num>
  <w:num w:numId="3" w16cid:durableId="1716153072">
    <w:abstractNumId w:val="6"/>
  </w:num>
  <w:num w:numId="4" w16cid:durableId="18110897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5669989">
    <w:abstractNumId w:val="4"/>
  </w:num>
  <w:num w:numId="6" w16cid:durableId="1661956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056931">
    <w:abstractNumId w:val="5"/>
  </w:num>
  <w:num w:numId="8" w16cid:durableId="2502354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80032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82558">
    <w:abstractNumId w:val="2"/>
  </w:num>
  <w:num w:numId="11" w16cid:durableId="2048985030">
    <w:abstractNumId w:val="4"/>
  </w:num>
  <w:num w:numId="12" w16cid:durableId="1981884259">
    <w:abstractNumId w:val="4"/>
  </w:num>
  <w:num w:numId="13" w16cid:durableId="209505529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F01E7"/>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7747"/>
    <w:rsid w:val="00EE1EB7"/>
    <w:rsid w:val="00EE1EFE"/>
    <w:rsid w:val="00EE61F6"/>
    <w:rsid w:val="00F0307B"/>
    <w:rsid w:val="00F0564E"/>
    <w:rsid w:val="00F12446"/>
    <w:rsid w:val="00F17883"/>
    <w:rsid w:val="00F2547D"/>
    <w:rsid w:val="00F34400"/>
    <w:rsid w:val="00F401BF"/>
    <w:rsid w:val="00F534A2"/>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3.wmf"/><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000000">
          <w:pPr>
            <w:pStyle w:val="F0F6A8975BA4416DADCD57F1EF52FF15"/>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33"/>
    <w:rsid w:val="000D279B"/>
    <w:rsid w:val="00895ED6"/>
    <w:rsid w:val="00CB3313"/>
    <w:rsid w:val="00D26F3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36</TotalTime>
  <Pages>26</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22986</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Muhammad Aadil ur Rehman</cp:lastModifiedBy>
  <cp:revision>10</cp:revision>
  <dcterms:created xsi:type="dcterms:W3CDTF">2022-09-13T05:27:00Z</dcterms:created>
  <dcterms:modified xsi:type="dcterms:W3CDTF">2022-12-05T06:52:00Z</dcterms:modified>
</cp:coreProperties>
</file>